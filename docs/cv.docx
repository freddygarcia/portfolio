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5" o:title="Mármol blanco" type="tile"/>
    </v:background>
  </w:background>
  <w:body>
    <w:p w:rsidR="00A70072" w:rsidRDefault="00E5139C" w:rsidP="00A70072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8C8F08" wp14:editId="4F5817B9">
                <wp:simplePos x="0" y="0"/>
                <wp:positionH relativeFrom="column">
                  <wp:posOffset>1840865</wp:posOffset>
                </wp:positionH>
                <wp:positionV relativeFrom="paragraph">
                  <wp:posOffset>1609090</wp:posOffset>
                </wp:positionV>
                <wp:extent cx="4441825" cy="5519420"/>
                <wp:effectExtent l="0" t="0" r="15875" b="24130"/>
                <wp:wrapSquare wrapText="bothSides"/>
                <wp:docPr id="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825" cy="5519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FA7" w:rsidRPr="00B164D8" w:rsidRDefault="00F54702" w:rsidP="00917FA7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caps/>
                                <w:sz w:val="40"/>
                                <w:szCs w:val="4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EDUCATION</w:t>
                            </w:r>
                          </w:p>
                          <w:p w:rsidR="00E5557F" w:rsidRPr="002E0378" w:rsidRDefault="00E5557F" w:rsidP="001719B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2E0378">
                              <w:rPr>
                                <w:b/>
                                <w:lang w:val="en-US"/>
                              </w:rPr>
                              <w:t>201</w:t>
                            </w:r>
                            <w:r w:rsidR="000155F1" w:rsidRPr="002E0378"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r w:rsidRPr="002E0378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2E0378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 w:rsidR="000155F1" w:rsidRPr="002E0378">
                              <w:rPr>
                                <w:b/>
                                <w:lang w:val="en-US"/>
                              </w:rPr>
                              <w:t>IT</w:t>
                            </w:r>
                            <w:proofErr w:type="gramEnd"/>
                            <w:r w:rsidR="000155F1" w:rsidRPr="002E0378">
                              <w:rPr>
                                <w:b/>
                                <w:lang w:val="en-US"/>
                              </w:rPr>
                              <w:t xml:space="preserve"> Essentials 1</w:t>
                            </w:r>
                            <w:r w:rsidRPr="002E0378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E5557F" w:rsidRPr="00F2547C" w:rsidRDefault="002050D3" w:rsidP="00205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                     </w:t>
                            </w:r>
                            <w:r w:rsidR="0087168B" w:rsidRPr="00333AEB">
                              <w:rPr>
                                <w:lang w:val="en-US"/>
                              </w:rPr>
                              <w:t>Technological Institute of the America</w:t>
                            </w:r>
                            <w:r w:rsidR="0087168B">
                              <w:rPr>
                                <w:lang w:val="en-US"/>
                              </w:rPr>
                              <w:t xml:space="preserve"> (ITLA)</w:t>
                            </w:r>
                          </w:p>
                          <w:p w:rsidR="00856612" w:rsidRPr="00F2547C" w:rsidRDefault="00856612" w:rsidP="001719B5">
                            <w:pPr>
                              <w:ind w:left="1416" w:firstLine="708"/>
                              <w:rPr>
                                <w:lang w:val="en-US"/>
                              </w:rPr>
                            </w:pPr>
                          </w:p>
                          <w:p w:rsidR="00C07C47" w:rsidRPr="00F2547C" w:rsidRDefault="00EC132C" w:rsidP="001719B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2014 </w:t>
                            </w:r>
                            <w:r w:rsidR="00E5557F" w:rsidRPr="00F2547C">
                              <w:rPr>
                                <w:b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F2547C" w:rsidRPr="00F2547C">
                              <w:rPr>
                                <w:b/>
                                <w:lang w:val="en-US"/>
                              </w:rPr>
                              <w:t>Software Technologist</w:t>
                            </w:r>
                            <w:r w:rsidR="00C07C47" w:rsidRPr="00F2547C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1719B5" w:rsidRPr="00F2547C" w:rsidRDefault="002050D3" w:rsidP="00205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r w:rsidR="00333AEB" w:rsidRPr="00333AEB">
                              <w:rPr>
                                <w:lang w:val="en-US"/>
                              </w:rPr>
                              <w:t>Technological Institute of the America</w:t>
                            </w:r>
                            <w:r w:rsidR="0087168B">
                              <w:rPr>
                                <w:lang w:val="en-US"/>
                              </w:rPr>
                              <w:t xml:space="preserve"> (ITLA)</w:t>
                            </w:r>
                          </w:p>
                          <w:p w:rsidR="00856612" w:rsidRPr="00F2547C" w:rsidRDefault="00856612" w:rsidP="001719B5">
                            <w:pPr>
                              <w:ind w:left="1416" w:firstLine="708"/>
                              <w:rPr>
                                <w:lang w:val="en-US"/>
                              </w:rPr>
                            </w:pPr>
                          </w:p>
                          <w:p w:rsidR="00C07C47" w:rsidRPr="00F2547C" w:rsidRDefault="00EC132C" w:rsidP="001719B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2015   </w:t>
                            </w:r>
                            <w:r w:rsidR="00E5557F" w:rsidRPr="00F2547C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 w:rsidR="00F2547C" w:rsidRPr="00F2547C">
                              <w:rPr>
                                <w:b/>
                                <w:lang w:val="en-US"/>
                              </w:rPr>
                              <w:t>Immersion</w:t>
                            </w:r>
                            <w:r w:rsidR="00F2547C">
                              <w:rPr>
                                <w:b/>
                                <w:lang w:val="en-US"/>
                              </w:rPr>
                              <w:t xml:space="preserve"> English</w:t>
                            </w: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</w:p>
                          <w:p w:rsidR="004B351C" w:rsidRPr="00F2547C" w:rsidRDefault="002050D3" w:rsidP="002050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r w:rsidR="008B21E4">
                              <w:rPr>
                                <w:lang w:val="en-US"/>
                              </w:rPr>
                              <w:t>Dominican American Institute</w:t>
                            </w:r>
                          </w:p>
                          <w:p w:rsidR="00856612" w:rsidRPr="00F2547C" w:rsidRDefault="00856612" w:rsidP="001719B5">
                            <w:pPr>
                              <w:ind w:left="2124"/>
                              <w:rPr>
                                <w:lang w:val="en-US"/>
                              </w:rPr>
                            </w:pPr>
                          </w:p>
                          <w:p w:rsidR="00904BEF" w:rsidRPr="00F2547C" w:rsidRDefault="0063745E" w:rsidP="001719B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2016  </w:t>
                            </w:r>
                            <w:r w:rsidR="00E5557F" w:rsidRPr="00F2547C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904BEF" w:rsidRPr="00F2547C">
                              <w:rPr>
                                <w:b/>
                                <w:lang w:val="en-US"/>
                              </w:rPr>
                              <w:t>Software</w:t>
                            </w:r>
                            <w:r w:rsidR="00F2547C">
                              <w:rPr>
                                <w:b/>
                                <w:lang w:val="en-US"/>
                              </w:rPr>
                              <w:t xml:space="preserve"> Engineering</w:t>
                            </w:r>
                            <w:r w:rsidRPr="00F2547C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784EFA" w:rsidRPr="00F2547C" w:rsidRDefault="002050D3" w:rsidP="002050D3">
                            <w:pPr>
                              <w:rPr>
                                <w:rFonts w:ascii="Arial" w:hAnsi="Arial"/>
                                <w:b/>
                                <w:i/>
                                <w:color w:val="31849B" w:themeColor="accent5" w:themeShade="BF"/>
                                <w:spacing w:val="10"/>
                                <w:sz w:val="40"/>
                                <w:szCs w:val="40"/>
                                <w:lang w:val="en-US"/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="00904BEF" w:rsidRPr="00F2547C">
                              <w:rPr>
                                <w:lang w:val="en-US"/>
                              </w:rPr>
                              <w:t xml:space="preserve">APEC </w:t>
                            </w:r>
                            <w:r w:rsidR="00A46BCB">
                              <w:rPr>
                                <w:lang w:val="en-US"/>
                              </w:rPr>
                              <w:t xml:space="preserve"> University</w:t>
                            </w:r>
                            <w:proofErr w:type="gramEnd"/>
                            <w:r w:rsidR="00904BEF" w:rsidRPr="00F2547C">
                              <w:rPr>
                                <w:lang w:val="en-US"/>
                              </w:rPr>
                              <w:t>(</w:t>
                            </w:r>
                            <w:r w:rsidR="0052169E" w:rsidRPr="0052169E">
                              <w:rPr>
                                <w:lang w:val="en-US"/>
                              </w:rPr>
                              <w:t>coursing</w:t>
                            </w:r>
                            <w:r w:rsidR="00904BEF" w:rsidRPr="00F2547C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EA758D" w:rsidRPr="00F2547C" w:rsidRDefault="00EA758D" w:rsidP="00F07D69">
                            <w:pPr>
                              <w:ind w:left="212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9C62B6" w:rsidRPr="00F2547C" w:rsidRDefault="009C62B6" w:rsidP="00F07D69">
                            <w:pPr>
                              <w:ind w:left="212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EA758D" w:rsidRPr="00F2547C" w:rsidRDefault="00EA758D" w:rsidP="00F07D69">
                            <w:pPr>
                              <w:ind w:left="2124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:rsidR="00EA758D" w:rsidRPr="004E200D" w:rsidRDefault="00F54702" w:rsidP="00EA758D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OTHER</w:t>
                            </w:r>
                          </w:p>
                          <w:p w:rsidR="00EA758D" w:rsidRPr="00F2547C" w:rsidRDefault="00EA758D" w:rsidP="00EA758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lang w:val="en-US"/>
                              </w:rPr>
                              <w:t xml:space="preserve">2015     </w:t>
                            </w:r>
                            <w:r w:rsidR="0052169E">
                              <w:rPr>
                                <w:b/>
                                <w:lang w:val="en-US"/>
                              </w:rPr>
                              <w:t>Advance Data Base Course</w:t>
                            </w:r>
                          </w:p>
                          <w:p w:rsidR="00EA758D" w:rsidRPr="00F2547C" w:rsidRDefault="00EA758D" w:rsidP="00A070FF">
                            <w:pPr>
                              <w:ind w:left="851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AngularJS</w:t>
                            </w:r>
                            <w:proofErr w:type="spellEnd"/>
                            <w:r w:rsidR="0052169E">
                              <w:rPr>
                                <w:b/>
                                <w:i/>
                                <w:lang w:val="en-US"/>
                              </w:rPr>
                              <w:t xml:space="preserve"> Course</w:t>
                            </w:r>
                          </w:p>
                          <w:p w:rsidR="00A070FF" w:rsidRPr="00F2547C" w:rsidRDefault="00A070FF" w:rsidP="00A070FF">
                            <w:pPr>
                              <w:ind w:left="851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52169E">
                              <w:rPr>
                                <w:b/>
                                <w:i/>
                                <w:lang w:val="en-US"/>
                              </w:rPr>
                              <w:t xml:space="preserve"> Course</w:t>
                            </w:r>
                          </w:p>
                          <w:p w:rsidR="008B15F9" w:rsidRPr="00F2547C" w:rsidRDefault="008B15F9" w:rsidP="00A070FF">
                            <w:pPr>
                              <w:ind w:left="851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Building Applications with ASP.NET MVC 4</w:t>
                            </w:r>
                          </w:p>
                          <w:p w:rsidR="008B15F9" w:rsidRPr="00F2547C" w:rsidRDefault="008B15F9" w:rsidP="00A070FF">
                            <w:pPr>
                              <w:ind w:left="851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 xml:space="preserve">Introduction to the </w:t>
                            </w:r>
                            <w:bookmarkEnd w:id="0"/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ASP.NET Web API</w:t>
                            </w:r>
                          </w:p>
                          <w:p w:rsidR="003058AD" w:rsidRPr="00F2547C" w:rsidRDefault="003058AD" w:rsidP="00A070FF">
                            <w:pPr>
                              <w:ind w:left="851"/>
                              <w:rPr>
                                <w:b/>
                                <w:lang w:val="en-US"/>
                              </w:rPr>
                            </w:pPr>
                            <w:r w:rsidRPr="00F2547C">
                              <w:rPr>
                                <w:b/>
                                <w:i/>
                                <w:lang w:val="en-US"/>
                              </w:rPr>
                              <w:t>Node.js for .NET Developers</w:t>
                            </w:r>
                          </w:p>
                          <w:p w:rsidR="00EA758D" w:rsidRPr="00F2547C" w:rsidRDefault="009B2359" w:rsidP="00EA758D">
                            <w:pPr>
                              <w:ind w:left="2124"/>
                              <w:rPr>
                                <w:lang w:val="en-US"/>
                              </w:rPr>
                            </w:pPr>
                            <w:hyperlink r:id="rId10" w:history="1">
                              <w:proofErr w:type="spellStart"/>
                              <w:r w:rsidR="00EA758D" w:rsidRPr="00F2547C">
                                <w:rPr>
                                  <w:rStyle w:val="Hipervnculo"/>
                                  <w:color w:val="000000" w:themeColor="text1"/>
                                  <w:lang w:val="en-US"/>
                                </w:rPr>
                                <w:t>Platzi</w:t>
                              </w:r>
                              <w:proofErr w:type="spellEnd"/>
                            </w:hyperlink>
                            <w:r w:rsidR="00EA758D" w:rsidRPr="00F2547C">
                              <w:rPr>
                                <w:lang w:val="en-US"/>
                              </w:rPr>
                              <w:t>,</w:t>
                            </w:r>
                            <w:r w:rsidR="00A070FF" w:rsidRPr="00F2547C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proofErr w:type="spellStart"/>
                              <w:r w:rsidR="00A070FF" w:rsidRPr="00F2547C">
                                <w:rPr>
                                  <w:rStyle w:val="Hipervnculo"/>
                                  <w:color w:val="000000" w:themeColor="text1"/>
                                  <w:lang w:val="en-US"/>
                                </w:rPr>
                                <w:t>PluralSight</w:t>
                              </w:r>
                              <w:proofErr w:type="spellEnd"/>
                            </w:hyperlink>
                          </w:p>
                          <w:p w:rsidR="00EA758D" w:rsidRPr="00F2547C" w:rsidRDefault="00EA758D" w:rsidP="00EA758D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44.95pt;margin-top:126.7pt;width:349.75pt;height:434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" fillcolor="white [3201]" strokecolor="black [3200]" strokeweight="2pt">
                <v:textbox>
                  <w:txbxContent>
                    <w:p w:rsidR="00917FA7" w:rsidRPr="00B164D8" w:rsidRDefault="00F54702" w:rsidP="00917FA7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caps/>
                          <w:sz w:val="40"/>
                          <w:szCs w:val="4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EDUCATION</w:t>
                      </w:r>
                    </w:p>
                    <w:p w:rsidR="00E5557F" w:rsidRPr="002E0378" w:rsidRDefault="00E5557F" w:rsidP="001719B5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2E0378">
                        <w:rPr>
                          <w:b/>
                          <w:lang w:val="en-US"/>
                        </w:rPr>
                        <w:t>201</w:t>
                      </w:r>
                      <w:r w:rsidR="000155F1" w:rsidRPr="002E0378">
                        <w:rPr>
                          <w:b/>
                          <w:lang w:val="en-US"/>
                        </w:rPr>
                        <w:t>2</w:t>
                      </w:r>
                      <w:r w:rsidRPr="002E0378">
                        <w:rPr>
                          <w:b/>
                          <w:lang w:val="en-US"/>
                        </w:rPr>
                        <w:t xml:space="preserve"> </w:t>
                      </w:r>
                      <w:r w:rsidRPr="002E0378">
                        <w:rPr>
                          <w:b/>
                          <w:lang w:val="en-US"/>
                        </w:rPr>
                        <w:tab/>
                      </w:r>
                      <w:r w:rsidR="000155F1" w:rsidRPr="002E0378">
                        <w:rPr>
                          <w:b/>
                          <w:lang w:val="en-US"/>
                        </w:rPr>
                        <w:t>IT</w:t>
                      </w:r>
                      <w:proofErr w:type="gramEnd"/>
                      <w:r w:rsidR="000155F1" w:rsidRPr="002E0378">
                        <w:rPr>
                          <w:b/>
                          <w:lang w:val="en-US"/>
                        </w:rPr>
                        <w:t xml:space="preserve"> Essentials 1</w:t>
                      </w:r>
                      <w:r w:rsidRPr="002E0378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E5557F" w:rsidRPr="00F2547C" w:rsidRDefault="002050D3" w:rsidP="002050D3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                     </w:t>
                      </w:r>
                      <w:r w:rsidR="0087168B" w:rsidRPr="00333AEB">
                        <w:rPr>
                          <w:lang w:val="en-US"/>
                        </w:rPr>
                        <w:t>Technological Institute of the America</w:t>
                      </w:r>
                      <w:r w:rsidR="0087168B">
                        <w:rPr>
                          <w:lang w:val="en-US"/>
                        </w:rPr>
                        <w:t xml:space="preserve"> (ITLA)</w:t>
                      </w:r>
                    </w:p>
                    <w:p w:rsidR="00856612" w:rsidRPr="00F2547C" w:rsidRDefault="00856612" w:rsidP="001719B5">
                      <w:pPr>
                        <w:ind w:left="1416" w:firstLine="708"/>
                        <w:rPr>
                          <w:lang w:val="en-US"/>
                        </w:rPr>
                      </w:pPr>
                    </w:p>
                    <w:p w:rsidR="00C07C47" w:rsidRPr="00F2547C" w:rsidRDefault="00EC132C" w:rsidP="001719B5">
                      <w:pPr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lang w:val="en-US"/>
                        </w:rPr>
                        <w:t xml:space="preserve">2014 </w:t>
                      </w:r>
                      <w:r w:rsidR="00E5557F" w:rsidRPr="00F2547C">
                        <w:rPr>
                          <w:b/>
                          <w:lang w:val="en-US"/>
                        </w:rPr>
                        <w:tab/>
                        <w:t xml:space="preserve">  </w:t>
                      </w:r>
                      <w:r w:rsidR="00F2547C" w:rsidRPr="00F2547C">
                        <w:rPr>
                          <w:b/>
                          <w:lang w:val="en-US"/>
                        </w:rPr>
                        <w:t>Software Technologist</w:t>
                      </w:r>
                      <w:r w:rsidR="00C07C47" w:rsidRPr="00F2547C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1719B5" w:rsidRPr="00F2547C" w:rsidRDefault="002050D3" w:rsidP="002050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</w:t>
                      </w:r>
                      <w:r w:rsidR="00333AEB" w:rsidRPr="00333AEB">
                        <w:rPr>
                          <w:lang w:val="en-US"/>
                        </w:rPr>
                        <w:t>Technological Institute of the America</w:t>
                      </w:r>
                      <w:r w:rsidR="0087168B">
                        <w:rPr>
                          <w:lang w:val="en-US"/>
                        </w:rPr>
                        <w:t xml:space="preserve"> (ITLA)</w:t>
                      </w:r>
                    </w:p>
                    <w:p w:rsidR="00856612" w:rsidRPr="00F2547C" w:rsidRDefault="00856612" w:rsidP="001719B5">
                      <w:pPr>
                        <w:ind w:left="1416" w:firstLine="708"/>
                        <w:rPr>
                          <w:lang w:val="en-US"/>
                        </w:rPr>
                      </w:pPr>
                    </w:p>
                    <w:p w:rsidR="00C07C47" w:rsidRPr="00F2547C" w:rsidRDefault="00EC132C" w:rsidP="001719B5">
                      <w:pPr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lang w:val="en-US"/>
                        </w:rPr>
                        <w:t xml:space="preserve">2015   </w:t>
                      </w:r>
                      <w:r w:rsidR="00E5557F" w:rsidRPr="00F2547C">
                        <w:rPr>
                          <w:b/>
                          <w:lang w:val="en-US"/>
                        </w:rPr>
                        <w:t xml:space="preserve">  </w:t>
                      </w:r>
                      <w:r w:rsidR="00F2547C" w:rsidRPr="00F2547C">
                        <w:rPr>
                          <w:b/>
                          <w:lang w:val="en-US"/>
                        </w:rPr>
                        <w:t>Immersion</w:t>
                      </w:r>
                      <w:r w:rsidR="00F2547C">
                        <w:rPr>
                          <w:b/>
                          <w:lang w:val="en-US"/>
                        </w:rPr>
                        <w:t xml:space="preserve"> English</w:t>
                      </w:r>
                      <w:r w:rsidRPr="00F2547C">
                        <w:rPr>
                          <w:b/>
                          <w:lang w:val="en-US"/>
                        </w:rPr>
                        <w:t xml:space="preserve">: </w:t>
                      </w:r>
                    </w:p>
                    <w:p w:rsidR="004B351C" w:rsidRPr="00F2547C" w:rsidRDefault="002050D3" w:rsidP="002050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</w:t>
                      </w:r>
                      <w:r w:rsidR="008B21E4">
                        <w:rPr>
                          <w:lang w:val="en-US"/>
                        </w:rPr>
                        <w:t>Dominican American Institute</w:t>
                      </w:r>
                    </w:p>
                    <w:p w:rsidR="00856612" w:rsidRPr="00F2547C" w:rsidRDefault="00856612" w:rsidP="001719B5">
                      <w:pPr>
                        <w:ind w:left="2124"/>
                        <w:rPr>
                          <w:lang w:val="en-US"/>
                        </w:rPr>
                      </w:pPr>
                    </w:p>
                    <w:p w:rsidR="00904BEF" w:rsidRPr="00F2547C" w:rsidRDefault="0063745E" w:rsidP="001719B5">
                      <w:pPr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lang w:val="en-US"/>
                        </w:rPr>
                        <w:t xml:space="preserve">2016  </w:t>
                      </w:r>
                      <w:r w:rsidR="00E5557F" w:rsidRPr="00F2547C">
                        <w:rPr>
                          <w:b/>
                          <w:lang w:val="en-US"/>
                        </w:rPr>
                        <w:t xml:space="preserve">  </w:t>
                      </w:r>
                      <w:r w:rsidRPr="00F2547C">
                        <w:rPr>
                          <w:b/>
                          <w:lang w:val="en-US"/>
                        </w:rPr>
                        <w:t xml:space="preserve"> </w:t>
                      </w:r>
                      <w:r w:rsidR="00904BEF" w:rsidRPr="00F2547C">
                        <w:rPr>
                          <w:b/>
                          <w:lang w:val="en-US"/>
                        </w:rPr>
                        <w:t>Software</w:t>
                      </w:r>
                      <w:r w:rsidR="00F2547C">
                        <w:rPr>
                          <w:b/>
                          <w:lang w:val="en-US"/>
                        </w:rPr>
                        <w:t xml:space="preserve"> Engineering</w:t>
                      </w:r>
                      <w:r w:rsidRPr="00F2547C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784EFA" w:rsidRPr="00F2547C" w:rsidRDefault="002050D3" w:rsidP="002050D3">
                      <w:pPr>
                        <w:rPr>
                          <w:rFonts w:ascii="Arial" w:hAnsi="Arial"/>
                          <w:b/>
                          <w:i/>
                          <w:color w:val="31849B" w:themeColor="accent5" w:themeShade="BF"/>
                          <w:spacing w:val="10"/>
                          <w:sz w:val="40"/>
                          <w:szCs w:val="40"/>
                          <w:lang w:val="en-US"/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="00904BEF" w:rsidRPr="00F2547C">
                        <w:rPr>
                          <w:lang w:val="en-US"/>
                        </w:rPr>
                        <w:t xml:space="preserve">APEC </w:t>
                      </w:r>
                      <w:r w:rsidR="00A46BCB">
                        <w:rPr>
                          <w:lang w:val="en-US"/>
                        </w:rPr>
                        <w:t xml:space="preserve"> University</w:t>
                      </w:r>
                      <w:proofErr w:type="gramEnd"/>
                      <w:r w:rsidR="00904BEF" w:rsidRPr="00F2547C">
                        <w:rPr>
                          <w:lang w:val="en-US"/>
                        </w:rPr>
                        <w:t>(</w:t>
                      </w:r>
                      <w:r w:rsidR="0052169E" w:rsidRPr="0052169E">
                        <w:rPr>
                          <w:lang w:val="en-US"/>
                        </w:rPr>
                        <w:t>coursing</w:t>
                      </w:r>
                      <w:r w:rsidR="00904BEF" w:rsidRPr="00F2547C">
                        <w:rPr>
                          <w:lang w:val="en-US"/>
                        </w:rPr>
                        <w:t>)</w:t>
                      </w:r>
                    </w:p>
                    <w:p w:rsidR="00EA758D" w:rsidRPr="00F2547C" w:rsidRDefault="00EA758D" w:rsidP="00F07D69">
                      <w:pPr>
                        <w:ind w:left="2124"/>
                        <w:rPr>
                          <w:color w:val="000000"/>
                          <w:lang w:val="en-US"/>
                        </w:rPr>
                      </w:pPr>
                    </w:p>
                    <w:p w:rsidR="009C62B6" w:rsidRPr="00F2547C" w:rsidRDefault="009C62B6" w:rsidP="00F07D69">
                      <w:pPr>
                        <w:ind w:left="2124"/>
                        <w:rPr>
                          <w:color w:val="000000"/>
                          <w:lang w:val="en-US"/>
                        </w:rPr>
                      </w:pPr>
                    </w:p>
                    <w:p w:rsidR="00EA758D" w:rsidRPr="00F2547C" w:rsidRDefault="00EA758D" w:rsidP="00F07D69">
                      <w:pPr>
                        <w:ind w:left="2124"/>
                        <w:rPr>
                          <w:color w:val="000000"/>
                          <w:lang w:val="en-US"/>
                        </w:rPr>
                      </w:pPr>
                    </w:p>
                    <w:p w:rsidR="00EA758D" w:rsidRPr="004E200D" w:rsidRDefault="00F54702" w:rsidP="00EA758D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OTHER</w:t>
                      </w:r>
                    </w:p>
                    <w:p w:rsidR="00EA758D" w:rsidRPr="00F2547C" w:rsidRDefault="00EA758D" w:rsidP="00EA758D">
                      <w:pPr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lang w:val="en-US"/>
                        </w:rPr>
                        <w:t xml:space="preserve">2015     </w:t>
                      </w:r>
                      <w:r w:rsidR="0052169E">
                        <w:rPr>
                          <w:b/>
                          <w:lang w:val="en-US"/>
                        </w:rPr>
                        <w:t>Advance Data Base Course</w:t>
                      </w:r>
                    </w:p>
                    <w:p w:rsidR="00EA758D" w:rsidRPr="00F2547C" w:rsidRDefault="00EA758D" w:rsidP="00A070FF">
                      <w:pPr>
                        <w:ind w:left="851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2547C">
                        <w:rPr>
                          <w:b/>
                          <w:i/>
                          <w:lang w:val="en-US"/>
                        </w:rPr>
                        <w:t>AngularJS</w:t>
                      </w:r>
                      <w:proofErr w:type="spellEnd"/>
                      <w:r w:rsidR="0052169E">
                        <w:rPr>
                          <w:b/>
                          <w:i/>
                          <w:lang w:val="en-US"/>
                        </w:rPr>
                        <w:t xml:space="preserve"> Course</w:t>
                      </w:r>
                    </w:p>
                    <w:p w:rsidR="00A070FF" w:rsidRPr="00F2547C" w:rsidRDefault="00A070FF" w:rsidP="00A070FF">
                      <w:pPr>
                        <w:ind w:left="851"/>
                        <w:rPr>
                          <w:b/>
                          <w:lang w:val="en-US"/>
                        </w:rPr>
                      </w:pPr>
                      <w:proofErr w:type="spellStart"/>
                      <w:r w:rsidRPr="00F2547C">
                        <w:rPr>
                          <w:b/>
                          <w:i/>
                          <w:lang w:val="en-US"/>
                        </w:rPr>
                        <w:t>Git</w:t>
                      </w:r>
                      <w:proofErr w:type="spellEnd"/>
                      <w:r w:rsidRPr="00F2547C">
                        <w:rPr>
                          <w:b/>
                          <w:i/>
                          <w:lang w:val="en-US"/>
                        </w:rPr>
                        <w:t xml:space="preserve"> y </w:t>
                      </w:r>
                      <w:proofErr w:type="spellStart"/>
                      <w:r w:rsidRPr="00F2547C">
                        <w:rPr>
                          <w:b/>
                          <w:i/>
                          <w:lang w:val="en-US"/>
                        </w:rPr>
                        <w:t>GitHub</w:t>
                      </w:r>
                      <w:proofErr w:type="spellEnd"/>
                      <w:r w:rsidR="0052169E">
                        <w:rPr>
                          <w:b/>
                          <w:i/>
                          <w:lang w:val="en-US"/>
                        </w:rPr>
                        <w:t xml:space="preserve"> Course</w:t>
                      </w:r>
                    </w:p>
                    <w:p w:rsidR="008B15F9" w:rsidRPr="00F2547C" w:rsidRDefault="008B15F9" w:rsidP="00A070FF">
                      <w:pPr>
                        <w:ind w:left="851"/>
                        <w:rPr>
                          <w:b/>
                          <w:i/>
                          <w:lang w:val="en-US"/>
                        </w:rPr>
                      </w:pPr>
                      <w:r w:rsidRPr="00F2547C">
                        <w:rPr>
                          <w:b/>
                          <w:i/>
                          <w:lang w:val="en-US"/>
                        </w:rPr>
                        <w:t>Building Applications with ASP.NET MVC 4</w:t>
                      </w:r>
                    </w:p>
                    <w:p w:rsidR="008B15F9" w:rsidRPr="00F2547C" w:rsidRDefault="008B15F9" w:rsidP="00A070FF">
                      <w:pPr>
                        <w:ind w:left="851"/>
                        <w:rPr>
                          <w:b/>
                          <w:i/>
                          <w:lang w:val="en-US"/>
                        </w:rPr>
                      </w:pPr>
                      <w:r w:rsidRPr="00F2547C">
                        <w:rPr>
                          <w:b/>
                          <w:i/>
                          <w:lang w:val="en-US"/>
                        </w:rPr>
                        <w:t xml:space="preserve">Introduction to the </w:t>
                      </w:r>
                      <w:bookmarkEnd w:id="1"/>
                      <w:r w:rsidRPr="00F2547C">
                        <w:rPr>
                          <w:b/>
                          <w:i/>
                          <w:lang w:val="en-US"/>
                        </w:rPr>
                        <w:t>ASP.NET Web API</w:t>
                      </w:r>
                    </w:p>
                    <w:p w:rsidR="003058AD" w:rsidRPr="00F2547C" w:rsidRDefault="003058AD" w:rsidP="00A070FF">
                      <w:pPr>
                        <w:ind w:left="851"/>
                        <w:rPr>
                          <w:b/>
                          <w:lang w:val="en-US"/>
                        </w:rPr>
                      </w:pPr>
                      <w:r w:rsidRPr="00F2547C">
                        <w:rPr>
                          <w:b/>
                          <w:i/>
                          <w:lang w:val="en-US"/>
                        </w:rPr>
                        <w:t>Node.js for .NET Developers</w:t>
                      </w:r>
                    </w:p>
                    <w:p w:rsidR="00EA758D" w:rsidRPr="00F2547C" w:rsidRDefault="009B2359" w:rsidP="00EA758D">
                      <w:pPr>
                        <w:ind w:left="2124"/>
                        <w:rPr>
                          <w:lang w:val="en-US"/>
                        </w:rPr>
                      </w:pPr>
                      <w:hyperlink r:id="rId12" w:history="1">
                        <w:proofErr w:type="spellStart"/>
                        <w:r w:rsidR="00EA758D" w:rsidRPr="00F2547C">
                          <w:rPr>
                            <w:rStyle w:val="Hipervnculo"/>
                            <w:color w:val="000000" w:themeColor="text1"/>
                            <w:lang w:val="en-US"/>
                          </w:rPr>
                          <w:t>Platzi</w:t>
                        </w:r>
                        <w:proofErr w:type="spellEnd"/>
                      </w:hyperlink>
                      <w:r w:rsidR="00EA758D" w:rsidRPr="00F2547C">
                        <w:rPr>
                          <w:lang w:val="en-US"/>
                        </w:rPr>
                        <w:t>,</w:t>
                      </w:r>
                      <w:r w:rsidR="00A070FF" w:rsidRPr="00F2547C">
                        <w:rPr>
                          <w:lang w:val="en-US"/>
                        </w:rPr>
                        <w:t xml:space="preserve"> </w:t>
                      </w:r>
                      <w:hyperlink r:id="rId13" w:history="1">
                        <w:proofErr w:type="spellStart"/>
                        <w:r w:rsidR="00A070FF" w:rsidRPr="00F2547C">
                          <w:rPr>
                            <w:rStyle w:val="Hipervnculo"/>
                            <w:color w:val="000000" w:themeColor="text1"/>
                            <w:lang w:val="en-US"/>
                          </w:rPr>
                          <w:t>PluralSight</w:t>
                        </w:r>
                        <w:proofErr w:type="spellEnd"/>
                      </w:hyperlink>
                    </w:p>
                    <w:p w:rsidR="00EA758D" w:rsidRPr="00F2547C" w:rsidRDefault="00EA758D" w:rsidP="00EA758D">
                      <w:pPr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09CB3A" wp14:editId="18C64DA9">
                <wp:simplePos x="0" y="0"/>
                <wp:positionH relativeFrom="column">
                  <wp:posOffset>-913765</wp:posOffset>
                </wp:positionH>
                <wp:positionV relativeFrom="paragraph">
                  <wp:posOffset>1631315</wp:posOffset>
                </wp:positionV>
                <wp:extent cx="2564765" cy="5497195"/>
                <wp:effectExtent l="0" t="0" r="26035" b="27305"/>
                <wp:wrapTight wrapText="bothSides">
                  <wp:wrapPolygon edited="0">
                    <wp:start x="0" y="0"/>
                    <wp:lineTo x="0" y="21632"/>
                    <wp:lineTo x="21659" y="21632"/>
                    <wp:lineTo x="21659" y="0"/>
                    <wp:lineTo x="0" y="0"/>
                  </wp:wrapPolygon>
                </wp:wrapTight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765" cy="54971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EFA" w:rsidRPr="004E200D" w:rsidRDefault="00F54702" w:rsidP="00AD3A5C">
                            <w:pPr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SKILLS</w:t>
                            </w:r>
                          </w:p>
                          <w:p w:rsidR="00F408C8" w:rsidRDefault="00F408C8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E5139C" w:rsidRPr="00E5139C" w:rsidRDefault="00E5139C">
                            <w:pPr>
                              <w:rPr>
                                <w:rFonts w:ascii="Arial" w:hAnsi="Arial"/>
                                <w:i/>
                                <w:color w:val="1D1B11" w:themeColor="background2" w:themeShade="1A"/>
                                <w:lang w:val="en-US"/>
                              </w:rPr>
                            </w:pPr>
                            <w:proofErr w:type="spellStart"/>
                            <w:r w:rsidRPr="00E5139C">
                              <w:rPr>
                                <w:rFonts w:ascii="Arial" w:hAnsi="Arial"/>
                                <w:i/>
                                <w:color w:val="1D1B11" w:themeColor="background2" w:themeShade="1A"/>
                              </w:rPr>
                              <w:t>Proficient</w:t>
                            </w:r>
                            <w:proofErr w:type="spellEnd"/>
                            <w:r w:rsidRPr="00E5139C">
                              <w:rPr>
                                <w:rFonts w:ascii="Arial" w:hAnsi="Arial"/>
                                <w:i/>
                                <w:color w:val="1D1B11" w:themeColor="background2" w:themeShade="1A"/>
                              </w:rPr>
                              <w:t xml:space="preserve"> in</w:t>
                            </w:r>
                            <w:r w:rsidRPr="00E5139C">
                              <w:rPr>
                                <w:rFonts w:ascii="Arial" w:hAnsi="Arial"/>
                                <w:i/>
                                <w:color w:val="1D1B11" w:themeColor="background2" w:themeShade="1A"/>
                                <w:lang w:val="en-US"/>
                              </w:rPr>
                              <w:t>:</w:t>
                            </w:r>
                          </w:p>
                          <w:p w:rsidR="002050D3" w:rsidRDefault="009E7DC0" w:rsidP="002050D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Python</w:t>
                            </w:r>
                            <w:r w:rsidR="002050D3">
                              <w:rPr>
                                <w:lang w:val="en-US"/>
                              </w:rPr>
                              <w:tab/>
                            </w:r>
                            <w:r w:rsidR="002050D3">
                              <w:rPr>
                                <w:lang w:val="en-US"/>
                              </w:rPr>
                              <w:tab/>
                              <w:t xml:space="preserve">          3 years</w:t>
                            </w:r>
                          </w:p>
                          <w:p w:rsidR="00DF6608" w:rsidRDefault="00963D0C" w:rsidP="002050D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Flask</w:t>
                            </w:r>
                            <w:r w:rsidR="002050D3">
                              <w:rPr>
                                <w:lang w:val="en-US"/>
                              </w:rPr>
                              <w:t>/</w:t>
                            </w:r>
                            <w:r w:rsidR="00E06371">
                              <w:rPr>
                                <w:lang w:val="en-US"/>
                              </w:rPr>
                              <w:t>Falcon                 2 years</w:t>
                            </w:r>
                          </w:p>
                          <w:p w:rsidR="00E06371" w:rsidRPr="002050D3" w:rsidRDefault="00E06371" w:rsidP="002050D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          2 years</w:t>
                            </w:r>
                          </w:p>
                          <w:p w:rsidR="00E06371" w:rsidRDefault="00D74A13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MySQL</w:t>
                            </w:r>
                            <w:r w:rsidR="00E0637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6371">
                              <w:rPr>
                                <w:lang w:val="en-US"/>
                              </w:rPr>
                              <w:tab/>
                            </w:r>
                            <w:r w:rsidR="00E06371">
                              <w:rPr>
                                <w:lang w:val="en-US"/>
                              </w:rPr>
                              <w:tab/>
                              <w:t xml:space="preserve">          3 years</w:t>
                            </w:r>
                          </w:p>
                          <w:p w:rsidR="00CA2746" w:rsidRDefault="00CA2746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 1 year</w:t>
                            </w:r>
                          </w:p>
                          <w:p w:rsidR="00E06371" w:rsidRDefault="00E06371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050D3">
                              <w:rPr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2050D3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050D3">
                              <w:rPr>
                                <w:lang w:val="en-US"/>
                              </w:rPr>
                              <w:tab/>
                            </w:r>
                            <w:r w:rsidRPr="002050D3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          1 </w:t>
                            </w:r>
                            <w:r w:rsidRPr="002050D3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ear</w:t>
                            </w:r>
                          </w:p>
                          <w:p w:rsidR="00AC2D63" w:rsidRPr="00CA2746" w:rsidRDefault="00AC2D63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6 months</w:t>
                            </w:r>
                          </w:p>
                          <w:p w:rsidR="00E06371" w:rsidRDefault="00E06371" w:rsidP="00E06371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E06371" w:rsidRDefault="00E5139C" w:rsidP="00E5139C">
                            <w:p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E5139C">
                              <w:rPr>
                                <w:i/>
                                <w:lang w:val="en-US"/>
                              </w:rPr>
                              <w:t>Familiar with</w:t>
                            </w:r>
                            <w:r w:rsidR="00B72CD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72CDA" w:rsidRDefault="00B164D8" w:rsidP="00B164D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:rsidR="00E06371" w:rsidRPr="00B72CDA" w:rsidRDefault="00B72CDA" w:rsidP="00B72CD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B72CDA">
                              <w:rPr>
                                <w:lang w:val="en-US"/>
                              </w:rPr>
                              <w:t>Celery</w:t>
                            </w:r>
                            <w:r w:rsidR="00B164D8" w:rsidRPr="00B72CDA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:rsidR="00E06371" w:rsidRPr="00CA2746" w:rsidRDefault="00E06371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CA2746">
                              <w:rPr>
                                <w:lang w:val="en-US"/>
                              </w:rPr>
                              <w:t>Object Oriented Development</w:t>
                            </w:r>
                          </w:p>
                          <w:p w:rsidR="00E06371" w:rsidRDefault="00E06371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Clean Code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E06371" w:rsidRPr="002050D3" w:rsidRDefault="00E06371" w:rsidP="00E0637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Web Scraping </w:t>
                            </w:r>
                          </w:p>
                          <w:p w:rsidR="002050D3" w:rsidRPr="002050D3" w:rsidRDefault="000F74C1" w:rsidP="00D166D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GNU/Linux</w:t>
                            </w:r>
                          </w:p>
                          <w:p w:rsidR="00F854B3" w:rsidRPr="002050D3" w:rsidRDefault="00CF14C8" w:rsidP="00E06371">
                            <w:pPr>
                              <w:pStyle w:val="Prrafodelista"/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2050D3">
                              <w:rPr>
                                <w:lang w:val="en-US"/>
                              </w:rPr>
                              <w:t>(Elementary OS; Ubuntu 12, 14)</w:t>
                            </w:r>
                          </w:p>
                          <w:p w:rsidR="000F74C1" w:rsidRPr="00CA2746" w:rsidRDefault="00A46BCB" w:rsidP="000F74C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left="426"/>
                              <w:rPr>
                                <w:lang w:val="en-US"/>
                              </w:rPr>
                            </w:pPr>
                            <w:r w:rsidRPr="00A46BCB">
                              <w:rPr>
                                <w:lang w:val="en-US"/>
                              </w:rPr>
                              <w:t>Version Management</w:t>
                            </w:r>
                            <w:r w:rsidR="002050D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A758D" w:rsidRPr="00A46BC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EA758D" w:rsidRPr="00A46BCB">
                              <w:rPr>
                                <w:lang w:val="en-US"/>
                              </w:rPr>
                              <w:t>Git</w:t>
                            </w:r>
                            <w:proofErr w:type="spellEnd"/>
                            <w:r w:rsidR="00EA758D" w:rsidRPr="00A46BC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408C8" w:rsidRDefault="00F408C8" w:rsidP="000F74C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  <w:p w:rsidR="00B576CA" w:rsidRPr="00AC2D63" w:rsidRDefault="00AC2D63">
                            <w:pPr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"Do what you </w:t>
                            </w:r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love</w:t>
                            </w:r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and you’ll never work </w:t>
                            </w:r>
                            <w:r w:rsidR="00891AF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a</w:t>
                            </w:r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day in your </w:t>
                            </w:r>
                            <w:proofErr w:type="gramStart"/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life</w:t>
                            </w:r>
                            <w:proofErr w:type="gramEnd"/>
                            <w:r w:rsidRPr="00AC2D63">
                              <w:rPr>
                                <w:rFonts w:ascii="Segoe UI" w:hAnsi="Segoe UI" w:cs="Segoe UI"/>
                                <w:i/>
                                <w:color w:val="404040" w:themeColor="text1" w:themeTint="BF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" </w:t>
                            </w:r>
                          </w:p>
                          <w:p w:rsidR="00AC2D63" w:rsidRPr="00AC2D63" w:rsidRDefault="00AC2D63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2F4DE2" w:rsidRPr="00CD7048" w:rsidRDefault="00CA2746" w:rsidP="002F4DE2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proofErr w:type="gramStart"/>
                            <w:r w:rsidRPr="00CD7048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>Spanish</w:t>
                            </w:r>
                            <w:r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="002F4DE2" w:rsidRPr="00CD7048"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 w:rsidR="00CD7048">
                              <w:rPr>
                                <w:lang w:val="en-US"/>
                              </w:rPr>
                              <w:t>Native</w:t>
                            </w:r>
                          </w:p>
                          <w:p w:rsidR="002F4DE2" w:rsidRPr="00A9202A" w:rsidRDefault="00CD7048" w:rsidP="000F74C1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>English</w:t>
                            </w:r>
                            <w:r w:rsidR="00B576CA" w:rsidRPr="00CD7048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 xml:space="preserve">   </w:t>
                            </w:r>
                            <w:r w:rsidR="002F4DE2" w:rsidRPr="00CD7048">
                              <w:rPr>
                                <w:rFonts w:ascii="Arial" w:hAnsi="Arial"/>
                                <w:b/>
                                <w:lang w:val="en-US"/>
                              </w:rPr>
                              <w:t>:</w:t>
                            </w:r>
                            <w:r w:rsidR="002F4DE2" w:rsidRPr="00CD7048"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 w:rsidR="002050D3">
                              <w:rPr>
                                <w:rFonts w:asciiTheme="minorHAnsi" w:hAnsiTheme="minorHAnsi"/>
                                <w:lang w:val="en-US"/>
                              </w:rPr>
                              <w:t>Intermediate</w:t>
                            </w:r>
                          </w:p>
                          <w:p w:rsidR="000F74C1" w:rsidRPr="00CD7048" w:rsidRDefault="000F74C1" w:rsidP="000F74C1">
                            <w:pPr>
                              <w:rPr>
                                <w:rFonts w:ascii="Arial" w:hAnsi="Arial"/>
                                <w:b/>
                                <w:lang w:val="en-US"/>
                              </w:rPr>
                            </w:pPr>
                          </w:p>
                          <w:p w:rsidR="002F4DE2" w:rsidRPr="00CD7048" w:rsidRDefault="002F4DE2" w:rsidP="002F4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2F4DE2" w:rsidRPr="00CD7048" w:rsidRDefault="002F4DE2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-71.95pt;margin-top:128.45pt;width:201.95pt;height:432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" fillcolor="white [3201]" strokecolor="black [3200]" strokeweight="2pt">
                <v:textbox inset=",7.2pt,,7.2pt">
                  <w:txbxContent>
                    <w:p w:rsidR="00784EFA" w:rsidRPr="004E200D" w:rsidRDefault="00F54702" w:rsidP="00AD3A5C">
                      <w:pPr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SKILLS</w:t>
                      </w:r>
                    </w:p>
                    <w:p w:rsidR="00F408C8" w:rsidRDefault="00F408C8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E5139C" w:rsidRPr="00E5139C" w:rsidRDefault="00E5139C">
                      <w:pPr>
                        <w:rPr>
                          <w:rFonts w:ascii="Arial" w:hAnsi="Arial"/>
                          <w:i/>
                          <w:color w:val="1D1B11" w:themeColor="background2" w:themeShade="1A"/>
                          <w:lang w:val="en-US"/>
                        </w:rPr>
                      </w:pPr>
                      <w:proofErr w:type="spellStart"/>
                      <w:r w:rsidRPr="00E5139C">
                        <w:rPr>
                          <w:rFonts w:ascii="Arial" w:hAnsi="Arial"/>
                          <w:i/>
                          <w:color w:val="1D1B11" w:themeColor="background2" w:themeShade="1A"/>
                        </w:rPr>
                        <w:t>Proficient</w:t>
                      </w:r>
                      <w:proofErr w:type="spellEnd"/>
                      <w:r w:rsidRPr="00E5139C">
                        <w:rPr>
                          <w:rFonts w:ascii="Arial" w:hAnsi="Arial"/>
                          <w:i/>
                          <w:color w:val="1D1B11" w:themeColor="background2" w:themeShade="1A"/>
                        </w:rPr>
                        <w:t xml:space="preserve"> in</w:t>
                      </w:r>
                      <w:r w:rsidRPr="00E5139C">
                        <w:rPr>
                          <w:rFonts w:ascii="Arial" w:hAnsi="Arial"/>
                          <w:i/>
                          <w:color w:val="1D1B11" w:themeColor="background2" w:themeShade="1A"/>
                          <w:lang w:val="en-US"/>
                        </w:rPr>
                        <w:t>:</w:t>
                      </w:r>
                    </w:p>
                    <w:p w:rsidR="002050D3" w:rsidRDefault="009E7DC0" w:rsidP="002050D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Python</w:t>
                      </w:r>
                      <w:r w:rsidR="002050D3">
                        <w:rPr>
                          <w:lang w:val="en-US"/>
                        </w:rPr>
                        <w:tab/>
                      </w:r>
                      <w:r w:rsidR="002050D3">
                        <w:rPr>
                          <w:lang w:val="en-US"/>
                        </w:rPr>
                        <w:tab/>
                        <w:t xml:space="preserve">          3 years</w:t>
                      </w:r>
                    </w:p>
                    <w:p w:rsidR="00DF6608" w:rsidRDefault="00963D0C" w:rsidP="002050D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Flask</w:t>
                      </w:r>
                      <w:r w:rsidR="002050D3">
                        <w:rPr>
                          <w:lang w:val="en-US"/>
                        </w:rPr>
                        <w:t>/</w:t>
                      </w:r>
                      <w:r w:rsidR="00E06371">
                        <w:rPr>
                          <w:lang w:val="en-US"/>
                        </w:rPr>
                        <w:t>Falcon                 2 years</w:t>
                      </w:r>
                    </w:p>
                    <w:p w:rsidR="00E06371" w:rsidRPr="002050D3" w:rsidRDefault="00E06371" w:rsidP="002050D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Django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                2 years</w:t>
                      </w:r>
                    </w:p>
                    <w:p w:rsidR="00E06371" w:rsidRDefault="00D74A13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MySQL</w:t>
                      </w:r>
                      <w:r w:rsidR="00E06371">
                        <w:rPr>
                          <w:lang w:val="en-US"/>
                        </w:rPr>
                        <w:t xml:space="preserve"> </w:t>
                      </w:r>
                      <w:r w:rsidR="00E06371">
                        <w:rPr>
                          <w:lang w:val="en-US"/>
                        </w:rPr>
                        <w:tab/>
                      </w:r>
                      <w:r w:rsidR="00E06371">
                        <w:rPr>
                          <w:lang w:val="en-US"/>
                        </w:rPr>
                        <w:tab/>
                        <w:t xml:space="preserve">          3 years</w:t>
                      </w:r>
                    </w:p>
                    <w:p w:rsidR="00CA2746" w:rsidRDefault="00CA2746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PostgreSQL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       1 year</w:t>
                      </w:r>
                    </w:p>
                    <w:p w:rsidR="00E06371" w:rsidRDefault="00E06371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 w:rsidRPr="002050D3">
                        <w:rPr>
                          <w:lang w:val="en-US"/>
                        </w:rPr>
                        <w:t>NodeJS</w:t>
                      </w:r>
                      <w:proofErr w:type="spellEnd"/>
                      <w:r w:rsidRPr="002050D3">
                        <w:rPr>
                          <w:lang w:val="en-US"/>
                        </w:rPr>
                        <w:t xml:space="preserve">  </w:t>
                      </w:r>
                      <w:r w:rsidRPr="002050D3">
                        <w:rPr>
                          <w:lang w:val="en-US"/>
                        </w:rPr>
                        <w:tab/>
                      </w:r>
                      <w:r w:rsidRPr="002050D3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 xml:space="preserve">          1 </w:t>
                      </w:r>
                      <w:r w:rsidRPr="002050D3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ear</w:t>
                      </w:r>
                    </w:p>
                    <w:p w:rsidR="00AC2D63" w:rsidRPr="00CA2746" w:rsidRDefault="00AC2D63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ReactJS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 6 months</w:t>
                      </w:r>
                    </w:p>
                    <w:p w:rsidR="00E06371" w:rsidRDefault="00E06371" w:rsidP="00E06371">
                      <w:pPr>
                        <w:spacing w:line="276" w:lineRule="auto"/>
                        <w:rPr>
                          <w:lang w:val="en-US"/>
                        </w:rPr>
                      </w:pPr>
                    </w:p>
                    <w:p w:rsidR="00E06371" w:rsidRDefault="00E5139C" w:rsidP="00E5139C">
                      <w:pPr>
                        <w:spacing w:line="276" w:lineRule="auto"/>
                        <w:rPr>
                          <w:lang w:val="en-US"/>
                        </w:rPr>
                      </w:pPr>
                      <w:r w:rsidRPr="00E5139C">
                        <w:rPr>
                          <w:i/>
                          <w:lang w:val="en-US"/>
                        </w:rPr>
                        <w:t>Familiar with</w:t>
                      </w:r>
                      <w:r w:rsidR="00B72CDA">
                        <w:rPr>
                          <w:lang w:val="en-US"/>
                        </w:rPr>
                        <w:t xml:space="preserve"> </w:t>
                      </w:r>
                    </w:p>
                    <w:p w:rsidR="00B72CDA" w:rsidRDefault="00B164D8" w:rsidP="00B164D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MongoDb</w:t>
                      </w:r>
                      <w:proofErr w:type="spellEnd"/>
                    </w:p>
                    <w:p w:rsidR="00E06371" w:rsidRPr="00B72CDA" w:rsidRDefault="00B72CDA" w:rsidP="00B72CDA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B72CDA">
                        <w:rPr>
                          <w:lang w:val="en-US"/>
                        </w:rPr>
                        <w:t>Celery</w:t>
                      </w:r>
                      <w:r w:rsidR="00B164D8" w:rsidRPr="00B72CDA">
                        <w:rPr>
                          <w:lang w:val="en-US"/>
                        </w:rPr>
                        <w:t xml:space="preserve">      </w:t>
                      </w:r>
                    </w:p>
                    <w:p w:rsidR="00E06371" w:rsidRPr="00CA2746" w:rsidRDefault="00E06371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CA2746">
                        <w:rPr>
                          <w:lang w:val="en-US"/>
                        </w:rPr>
                        <w:t>Object Oriented Development</w:t>
                      </w:r>
                    </w:p>
                    <w:p w:rsidR="00E06371" w:rsidRDefault="00E06371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Clean Code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E06371" w:rsidRPr="002050D3" w:rsidRDefault="00E06371" w:rsidP="00E0637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Web Scraping </w:t>
                      </w:r>
                    </w:p>
                    <w:p w:rsidR="002050D3" w:rsidRPr="002050D3" w:rsidRDefault="000F74C1" w:rsidP="00D166D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GNU/Linux</w:t>
                      </w:r>
                    </w:p>
                    <w:p w:rsidR="00F854B3" w:rsidRPr="002050D3" w:rsidRDefault="00CF14C8" w:rsidP="00E06371">
                      <w:pPr>
                        <w:pStyle w:val="Prrafodelista"/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2050D3">
                        <w:rPr>
                          <w:lang w:val="en-US"/>
                        </w:rPr>
                        <w:t>(Elementary OS; Ubuntu 12, 14)</w:t>
                      </w:r>
                    </w:p>
                    <w:p w:rsidR="000F74C1" w:rsidRPr="00CA2746" w:rsidRDefault="00A46BCB" w:rsidP="000F74C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76" w:lineRule="auto"/>
                        <w:ind w:left="426"/>
                        <w:rPr>
                          <w:lang w:val="en-US"/>
                        </w:rPr>
                      </w:pPr>
                      <w:r w:rsidRPr="00A46BCB">
                        <w:rPr>
                          <w:lang w:val="en-US"/>
                        </w:rPr>
                        <w:t>Version Management</w:t>
                      </w:r>
                      <w:r w:rsidR="002050D3">
                        <w:rPr>
                          <w:lang w:val="en-US"/>
                        </w:rPr>
                        <w:t xml:space="preserve"> </w:t>
                      </w:r>
                      <w:r w:rsidR="00EA758D" w:rsidRPr="00A46BCB">
                        <w:rPr>
                          <w:lang w:val="en-US"/>
                        </w:rPr>
                        <w:t>(</w:t>
                      </w:r>
                      <w:proofErr w:type="spellStart"/>
                      <w:r w:rsidR="00EA758D" w:rsidRPr="00A46BCB">
                        <w:rPr>
                          <w:lang w:val="en-US"/>
                        </w:rPr>
                        <w:t>Git</w:t>
                      </w:r>
                      <w:proofErr w:type="spellEnd"/>
                      <w:r w:rsidR="00EA758D" w:rsidRPr="00A46BCB">
                        <w:rPr>
                          <w:lang w:val="en-US"/>
                        </w:rPr>
                        <w:t>)</w:t>
                      </w:r>
                    </w:p>
                    <w:p w:rsidR="00F408C8" w:rsidRDefault="00F408C8" w:rsidP="000F74C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  <w:p w:rsidR="00B576CA" w:rsidRPr="00AC2D63" w:rsidRDefault="00AC2D63">
                      <w:pPr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"Do what you </w:t>
                      </w:r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love</w:t>
                      </w:r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 and you’ll never work </w:t>
                      </w:r>
                      <w:r w:rsidR="00891AF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a</w:t>
                      </w:r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 day in your </w:t>
                      </w:r>
                      <w:proofErr w:type="gramStart"/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life</w:t>
                      </w:r>
                      <w:proofErr w:type="gramEnd"/>
                      <w:r w:rsidRPr="00AC2D63">
                        <w:rPr>
                          <w:rFonts w:ascii="Segoe UI" w:hAnsi="Segoe UI" w:cs="Segoe UI"/>
                          <w:i/>
                          <w:color w:val="404040" w:themeColor="text1" w:themeTint="BF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" </w:t>
                      </w:r>
                    </w:p>
                    <w:p w:rsidR="00AC2D63" w:rsidRPr="00AC2D63" w:rsidRDefault="00AC2D63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2F4DE2" w:rsidRPr="00CD7048" w:rsidRDefault="00CA2746" w:rsidP="002F4DE2">
                      <w:pPr>
                        <w:rPr>
                          <w:rFonts w:ascii="Arial" w:hAnsi="Arial"/>
                          <w:lang w:val="en-US"/>
                        </w:rPr>
                      </w:pPr>
                      <w:proofErr w:type="gramStart"/>
                      <w:r w:rsidRPr="00CD7048">
                        <w:rPr>
                          <w:rFonts w:ascii="Arial" w:hAnsi="Arial"/>
                          <w:b/>
                          <w:lang w:val="en-US"/>
                        </w:rPr>
                        <w:t>Spanish</w:t>
                      </w:r>
                      <w:r>
                        <w:rPr>
                          <w:rFonts w:ascii="Arial" w:hAnsi="Arial"/>
                          <w:b/>
                          <w:lang w:val="en-US"/>
                        </w:rPr>
                        <w:t xml:space="preserve">  :</w:t>
                      </w:r>
                      <w:proofErr w:type="gramEnd"/>
                      <w:r w:rsidR="002F4DE2" w:rsidRPr="00CD7048"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 w:rsidR="00CD7048">
                        <w:rPr>
                          <w:lang w:val="en-US"/>
                        </w:rPr>
                        <w:t>Native</w:t>
                      </w:r>
                    </w:p>
                    <w:p w:rsidR="002F4DE2" w:rsidRPr="00A9202A" w:rsidRDefault="00CD7048" w:rsidP="000F74C1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lang w:val="en-US"/>
                        </w:rPr>
                        <w:t>English</w:t>
                      </w:r>
                      <w:r w:rsidR="00B576CA" w:rsidRPr="00CD7048">
                        <w:rPr>
                          <w:rFonts w:ascii="Arial" w:hAnsi="Arial"/>
                          <w:b/>
                          <w:lang w:val="en-US"/>
                        </w:rPr>
                        <w:t xml:space="preserve">   </w:t>
                      </w:r>
                      <w:r w:rsidR="002F4DE2" w:rsidRPr="00CD7048">
                        <w:rPr>
                          <w:rFonts w:ascii="Arial" w:hAnsi="Arial"/>
                          <w:b/>
                          <w:lang w:val="en-US"/>
                        </w:rPr>
                        <w:t>:</w:t>
                      </w:r>
                      <w:r w:rsidR="002F4DE2" w:rsidRPr="00CD7048"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 w:rsidR="002050D3">
                        <w:rPr>
                          <w:rFonts w:asciiTheme="minorHAnsi" w:hAnsiTheme="minorHAnsi"/>
                          <w:lang w:val="en-US"/>
                        </w:rPr>
                        <w:t>Intermediate</w:t>
                      </w:r>
                    </w:p>
                    <w:p w:rsidR="000F74C1" w:rsidRPr="00CD7048" w:rsidRDefault="000F74C1" w:rsidP="000F74C1">
                      <w:pPr>
                        <w:rPr>
                          <w:rFonts w:ascii="Arial" w:hAnsi="Arial"/>
                          <w:b/>
                          <w:lang w:val="en-US"/>
                        </w:rPr>
                      </w:pPr>
                    </w:p>
                    <w:p w:rsidR="002F4DE2" w:rsidRPr="00CD7048" w:rsidRDefault="002F4DE2" w:rsidP="002F4DE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2F4DE2" w:rsidRPr="00CD7048" w:rsidRDefault="002F4DE2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9DFADB" wp14:editId="69AD4859">
                <wp:simplePos x="0" y="0"/>
                <wp:positionH relativeFrom="column">
                  <wp:posOffset>-915035</wp:posOffset>
                </wp:positionH>
                <wp:positionV relativeFrom="paragraph">
                  <wp:posOffset>7252335</wp:posOffset>
                </wp:positionV>
                <wp:extent cx="7200900" cy="2222500"/>
                <wp:effectExtent l="0" t="0" r="19050" b="25400"/>
                <wp:wrapSquare wrapText="bothSides"/>
                <wp:docPr id="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222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EFA" w:rsidRPr="004E200D" w:rsidRDefault="0052169E" w:rsidP="00CF18A1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WORK REFERENCES</w:t>
                            </w:r>
                          </w:p>
                          <w:p w:rsidR="0029468C" w:rsidRPr="00D511CC" w:rsidRDefault="0029468C" w:rsidP="0029468C">
                            <w:pPr>
                              <w:pStyle w:val="Default"/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</w:pPr>
                          </w:p>
                          <w:p w:rsidR="0029468C" w:rsidRPr="0023174A" w:rsidRDefault="00D511CC" w:rsidP="00D511CC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left="426"/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</w:pPr>
                            <w:r w:rsidRPr="00D511CC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 xml:space="preserve">José 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Ernesto Rodríguez </w:t>
                            </w:r>
                            <w:r w:rsidR="00CF18A1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(</w:t>
                            </w:r>
                            <w:r w:rsidR="0023174A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Technology</w:t>
                            </w:r>
                            <w:r w:rsid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 Manager</w:t>
                            </w:r>
                            <w:r w:rsidR="00CF18A1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)</w:t>
                            </w:r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Tecnocom</w:t>
                            </w:r>
                            <w:proofErr w:type="spellEnd"/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)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CF18A1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Cel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.:849-815-0377</w:t>
                            </w:r>
                          </w:p>
                          <w:p w:rsidR="0029468C" w:rsidRPr="0023174A" w:rsidRDefault="0029468C" w:rsidP="00D511CC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left="426"/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</w:pP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Richard </w:t>
                            </w:r>
                            <w:proofErr w:type="spellStart"/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Brailer</w:t>
                            </w:r>
                            <w:proofErr w:type="spellEnd"/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 Nova (</w:t>
                            </w:r>
                            <w:r w:rsidR="0023174A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Technology</w:t>
                            </w:r>
                            <w:r w:rsid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 Manager</w:t>
                            </w:r>
                            <w:r w:rsidR="0050389B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)</w:t>
                            </w:r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(Ole </w:t>
                            </w:r>
                            <w:proofErr w:type="spellStart"/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SuperMarket</w:t>
                            </w:r>
                            <w:proofErr w:type="spellEnd"/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)</w:t>
                            </w:r>
                            <w:r w:rsidR="0052169E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ab/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D511CC"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>Cel</w:t>
                            </w:r>
                            <w:r w:rsidRPr="0023174A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n-US"/>
                              </w:rPr>
                              <w:t xml:space="preserve">.:809-334-1717 </w:t>
                            </w:r>
                          </w:p>
                          <w:p w:rsidR="00645806" w:rsidRPr="002256D9" w:rsidRDefault="00D511CC" w:rsidP="004F25B4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480" w:lineRule="auto"/>
                              <w:ind w:left="426"/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</w:pPr>
                            <w:r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 xml:space="preserve">Luis Alfredo Dilone </w:t>
                            </w:r>
                            <w:r w:rsidR="00CF18A1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(</w:t>
                            </w:r>
                            <w:proofErr w:type="spellStart"/>
                            <w:r w:rsidR="00A9202A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Senior</w:t>
                            </w:r>
                            <w:proofErr w:type="spellEnd"/>
                            <w:r w:rsidR="00A9202A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 xml:space="preserve"> </w:t>
                            </w:r>
                            <w:r w:rsidR="00CF18A1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Auditor</w:t>
                            </w:r>
                            <w:r w:rsidR="00E82F31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/</w:t>
                            </w:r>
                            <w:proofErr w:type="spellStart"/>
                            <w:r w:rsidR="00E82F31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Developer</w:t>
                            </w:r>
                            <w:proofErr w:type="spellEnd"/>
                            <w:r w:rsidR="00CF18A1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)</w:t>
                            </w:r>
                            <w:r w:rsidR="0052169E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(</w:t>
                            </w:r>
                            <w:proofErr w:type="spellStart"/>
                            <w:r w:rsidR="0052169E" w:rsidRPr="00956827">
                              <w:rPr>
                                <w:rFonts w:ascii="Cambria" w:hAnsi="Cambria" w:cs="Times New Roman"/>
                                <w:b/>
                                <w:color w:val="auto"/>
                              </w:rPr>
                              <w:t>BanReservas</w:t>
                            </w:r>
                            <w:proofErr w:type="spellEnd"/>
                            <w:r w:rsidR="0052169E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>)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ab/>
                              <w:t xml:space="preserve"> Cel.:</w:t>
                            </w:r>
                            <w:r w:rsidRPr="00D511CC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 xml:space="preserve"> 829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>-</w:t>
                            </w:r>
                            <w:r w:rsidRPr="00D511CC">
                              <w:rPr>
                                <w:rFonts w:ascii="Cambria" w:hAnsi="Cambria" w:cs="Times New Roman"/>
                                <w:b/>
                                <w:color w:val="auto"/>
                                <w:lang w:val="es-ES_tradnl"/>
                              </w:rPr>
                              <w:t>918-4326</w:t>
                            </w:r>
                          </w:p>
                          <w:p w:rsidR="00784EFA" w:rsidRPr="00B30887" w:rsidRDefault="00784EFA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margin-left:-72.05pt;margin-top:571.05pt;width:567pt;height:1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" fillcolor="white [3201]" strokecolor="black [3200]" strokeweight="2pt">
                <v:textbox>
                  <w:txbxContent>
                    <w:p w:rsidR="00784EFA" w:rsidRPr="004E200D" w:rsidRDefault="0052169E" w:rsidP="00CF18A1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WORK REFERENCES</w:t>
                      </w:r>
                    </w:p>
                    <w:p w:rsidR="0029468C" w:rsidRPr="00D511CC" w:rsidRDefault="0029468C" w:rsidP="0029468C">
                      <w:pPr>
                        <w:pStyle w:val="Default"/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</w:pPr>
                    </w:p>
                    <w:p w:rsidR="0029468C" w:rsidRPr="0023174A" w:rsidRDefault="00D511CC" w:rsidP="00D511CC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480" w:lineRule="auto"/>
                        <w:ind w:left="426"/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</w:pPr>
                      <w:r w:rsidRPr="00D511CC"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 xml:space="preserve">José 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Ernesto Rodríguez </w:t>
                      </w:r>
                      <w:r w:rsidR="00CF18A1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(</w:t>
                      </w:r>
                      <w:r w:rsidR="0023174A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Technology</w:t>
                      </w:r>
                      <w:r w:rsid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 Manager</w:t>
                      </w:r>
                      <w:r w:rsidR="00CF18A1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)</w:t>
                      </w:r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(</w:t>
                      </w:r>
                      <w:proofErr w:type="spellStart"/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Tecnocom</w:t>
                      </w:r>
                      <w:proofErr w:type="spellEnd"/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)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ab/>
                        <w:t xml:space="preserve"> 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ab/>
                        <w:t xml:space="preserve"> </w:t>
                      </w:r>
                      <w:r w:rsidR="00CF18A1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Cel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.:849-815-0377</w:t>
                      </w:r>
                    </w:p>
                    <w:p w:rsidR="0029468C" w:rsidRPr="0023174A" w:rsidRDefault="0029468C" w:rsidP="00D511CC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480" w:lineRule="auto"/>
                        <w:ind w:left="426"/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</w:pP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Richard </w:t>
                      </w:r>
                      <w:proofErr w:type="spellStart"/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Brailer</w:t>
                      </w:r>
                      <w:proofErr w:type="spellEnd"/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 Nova (</w:t>
                      </w:r>
                      <w:r w:rsidR="0023174A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Technology</w:t>
                      </w:r>
                      <w:r w:rsid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 Manager</w:t>
                      </w:r>
                      <w:r w:rsidR="0050389B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)</w:t>
                      </w:r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(Ole </w:t>
                      </w:r>
                      <w:proofErr w:type="spellStart"/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SuperMarket</w:t>
                      </w:r>
                      <w:proofErr w:type="spellEnd"/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)</w:t>
                      </w:r>
                      <w:r w:rsidR="0052169E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ab/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 </w:t>
                      </w:r>
                      <w:r w:rsidR="00D511CC"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>Cel</w:t>
                      </w:r>
                      <w:r w:rsidRPr="0023174A">
                        <w:rPr>
                          <w:rFonts w:ascii="Cambria" w:hAnsi="Cambria" w:cs="Times New Roman"/>
                          <w:b/>
                          <w:color w:val="auto"/>
                          <w:lang w:val="en-US"/>
                        </w:rPr>
                        <w:t xml:space="preserve">.:809-334-1717 </w:t>
                      </w:r>
                    </w:p>
                    <w:p w:rsidR="00645806" w:rsidRPr="002256D9" w:rsidRDefault="00D511CC" w:rsidP="004F25B4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480" w:lineRule="auto"/>
                        <w:ind w:left="426"/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</w:pPr>
                      <w:r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 xml:space="preserve">Luis Alfredo Dilone </w:t>
                      </w:r>
                      <w:r w:rsidR="00CF18A1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(</w:t>
                      </w:r>
                      <w:proofErr w:type="spellStart"/>
                      <w:r w:rsidR="00A9202A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Senior</w:t>
                      </w:r>
                      <w:proofErr w:type="spellEnd"/>
                      <w:r w:rsidR="00A9202A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 xml:space="preserve"> </w:t>
                      </w:r>
                      <w:r w:rsidR="00CF18A1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Auditor</w:t>
                      </w:r>
                      <w:r w:rsidR="00E82F31">
                        <w:rPr>
                          <w:rFonts w:ascii="Cambria" w:hAnsi="Cambria" w:cs="Times New Roman"/>
                          <w:b/>
                          <w:color w:val="auto"/>
                        </w:rPr>
                        <w:t>/</w:t>
                      </w:r>
                      <w:proofErr w:type="spellStart"/>
                      <w:r w:rsidR="00E82F31">
                        <w:rPr>
                          <w:rFonts w:ascii="Cambria" w:hAnsi="Cambria" w:cs="Times New Roman"/>
                          <w:b/>
                          <w:color w:val="auto"/>
                        </w:rPr>
                        <w:t>Developer</w:t>
                      </w:r>
                      <w:proofErr w:type="spellEnd"/>
                      <w:r w:rsidR="00CF18A1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)</w:t>
                      </w:r>
                      <w:r w:rsidR="0052169E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(</w:t>
                      </w:r>
                      <w:proofErr w:type="spellStart"/>
                      <w:r w:rsidR="0052169E" w:rsidRPr="00956827">
                        <w:rPr>
                          <w:rFonts w:ascii="Cambria" w:hAnsi="Cambria" w:cs="Times New Roman"/>
                          <w:b/>
                          <w:color w:val="auto"/>
                        </w:rPr>
                        <w:t>BanReservas</w:t>
                      </w:r>
                      <w:proofErr w:type="spellEnd"/>
                      <w:r w:rsidR="0052169E"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>)</w:t>
                      </w:r>
                      <w:r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ab/>
                        <w:t xml:space="preserve"> Cel.:</w:t>
                      </w:r>
                      <w:r w:rsidRPr="00D511CC"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 xml:space="preserve"> 829</w:t>
                      </w:r>
                      <w:r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>-</w:t>
                      </w:r>
                      <w:r w:rsidRPr="00D511CC">
                        <w:rPr>
                          <w:rFonts w:ascii="Cambria" w:hAnsi="Cambria" w:cs="Times New Roman"/>
                          <w:b/>
                          <w:color w:val="auto"/>
                          <w:lang w:val="es-ES_tradnl"/>
                        </w:rPr>
                        <w:t>918-4326</w:t>
                      </w:r>
                    </w:p>
                    <w:p w:rsidR="00784EFA" w:rsidRPr="00B30887" w:rsidRDefault="00784EFA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56D9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BD5F4A" wp14:editId="76FD755E">
                <wp:simplePos x="0" y="0"/>
                <wp:positionH relativeFrom="column">
                  <wp:posOffset>-720090</wp:posOffset>
                </wp:positionH>
                <wp:positionV relativeFrom="paragraph">
                  <wp:posOffset>-534035</wp:posOffset>
                </wp:positionV>
                <wp:extent cx="1714500" cy="1687830"/>
                <wp:effectExtent l="0" t="0" r="0" b="7620"/>
                <wp:wrapThrough wrapText="bothSides">
                  <wp:wrapPolygon edited="0">
                    <wp:start x="0" y="0"/>
                    <wp:lineTo x="0" y="21454"/>
                    <wp:lineTo x="21360" y="21454"/>
                    <wp:lineTo x="21360" y="0"/>
                    <wp:lineTo x="0" y="0"/>
                  </wp:wrapPolygon>
                </wp:wrapThrough>
                <wp:docPr id="4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68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8D8D8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Default="006B3AC3" w:rsidP="00AD3A5C">
                            <w:r w:rsidRPr="006B3AC3">
                              <w:rPr>
                                <w:noProof/>
                                <w:lang w:val="es-DO" w:eastAsia="es-DO"/>
                              </w:rPr>
                              <w:t xml:space="preserve"> </w:t>
                            </w:r>
                            <w:r w:rsidR="00AC2D63">
                              <w:rPr>
                                <w:noProof/>
                                <w:lang w:val="es-DO" w:eastAsia="es-DO"/>
                              </w:rPr>
                              <w:drawing>
                                <wp:inline distT="0" distB="0" distL="0" distR="0" wp14:anchorId="0AADF2C5" wp14:editId="4E472A62">
                                  <wp:extent cx="1527810" cy="1527810"/>
                                  <wp:effectExtent l="0" t="0" r="0" b="0"/>
                                  <wp:docPr id="10" name="Imagen 10" descr="C:\Users\fgabreu\Desktop\6600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fgabreu\Desktop\6600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7810" cy="1527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29" style="position:absolute;margin-left:-56.7pt;margin-top:-42.05pt;width:135pt;height:132.9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" stroked="f" strokecolor="#d8d8d8">
                <v:shadow opacity="22936f" origin=",.5" offset="0,.63889mm"/>
                <v:textbox style="mso-fit-shape-to-text:t">
                  <w:txbxContent>
                    <w:p w:rsidR="00AD3A5C" w:rsidRDefault="006B3AC3" w:rsidP="00AD3A5C">
                      <w:r w:rsidRPr="006B3AC3">
                        <w:rPr>
                          <w:noProof/>
                          <w:lang w:val="es-DO" w:eastAsia="es-DO"/>
                        </w:rPr>
                        <w:t xml:space="preserve"> </w:t>
                      </w:r>
                      <w:r w:rsidR="00AC2D63">
                        <w:rPr>
                          <w:noProof/>
                          <w:lang w:val="es-DO" w:eastAsia="es-DO"/>
                        </w:rPr>
                        <w:drawing>
                          <wp:inline distT="0" distB="0" distL="0" distR="0" wp14:anchorId="0AADF2C5" wp14:editId="4E472A62">
                            <wp:extent cx="1527810" cy="1527810"/>
                            <wp:effectExtent l="0" t="0" r="0" b="0"/>
                            <wp:docPr id="10" name="Imagen 10" descr="C:\Users\fgabreu\Desktop\6600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fgabreu\Desktop\6600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7810" cy="1527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95C5A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274DF3" wp14:editId="2AE6316E">
                <wp:simplePos x="0" y="0"/>
                <wp:positionH relativeFrom="column">
                  <wp:posOffset>-909955</wp:posOffset>
                </wp:positionH>
                <wp:positionV relativeFrom="paragraph">
                  <wp:posOffset>-685800</wp:posOffset>
                </wp:positionV>
                <wp:extent cx="7191375" cy="20574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29" y="21600"/>
                    <wp:lineTo x="21629" y="0"/>
                    <wp:lineTo x="0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C5A" w:rsidRDefault="00C813FF" w:rsidP="00A118A3">
                            <w:pPr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:lang w:val="es-DO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E0378">
                              <w:rPr>
                                <w:lang w:val="es-DO"/>
                              </w:rPr>
                              <w:t xml:space="preserve">                                                             </w:t>
                            </w:r>
                            <w:r w:rsidR="00C95C5A" w:rsidRPr="00B72CDA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s-DO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Freddy García Abreu</w:t>
                            </w:r>
                          </w:p>
                          <w:p w:rsidR="0044309A" w:rsidRPr="0044309A" w:rsidRDefault="0044309A" w:rsidP="00A118A3">
                            <w:pPr>
                              <w:rPr>
                                <w:rFonts w:ascii="Arial" w:hAnsi="Arial"/>
                                <w:b/>
                                <w:color w:val="EEECE1" w:themeColor="background2"/>
                                <w:sz w:val="36"/>
                                <w:szCs w:val="36"/>
                                <w:lang w:val="es-DO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A118A3" w:rsidRPr="0044309A" w:rsidRDefault="00A118A3" w:rsidP="00A118A3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44309A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</w:t>
                            </w:r>
                            <w:r w:rsidRPr="0044309A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 </w:t>
                            </w:r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402-0061597-5</w:t>
                            </w:r>
                          </w:p>
                          <w:p w:rsidR="00A118A3" w:rsidRPr="0044309A" w:rsidRDefault="0044309A" w:rsidP="0044309A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309A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</w:t>
                            </w:r>
                            <w:r w:rsidRPr="0044309A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 </w:t>
                            </w:r>
                            <w:r w:rsidR="00A118A3"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+1-849-409-8890</w:t>
                            </w:r>
                          </w:p>
                          <w:p w:rsidR="00A118A3" w:rsidRPr="0044309A" w:rsidRDefault="0044309A" w:rsidP="00A118A3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309A">
                              <w:rPr>
                                <w:rFonts w:ascii="Font Awesome 5 Free Regular" w:hAnsi="Font Awesome 5 Free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</w:t>
                            </w:r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118A3"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freddie-wpy@outlook.es</w:t>
                            </w:r>
                          </w:p>
                          <w:p w:rsidR="0044309A" w:rsidRPr="0044309A" w:rsidRDefault="0044309A" w:rsidP="0044309A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44309A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</w:t>
                            </w:r>
                            <w:r w:rsidRPr="0044309A">
                              <w:rPr>
                                <w:rFonts w:ascii="Font Awesome 5 Brands Regular" w:hAnsi="Font Awesome 5 Brands Regular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https://github.com/freddygarcia</w:t>
                            </w:r>
                          </w:p>
                          <w:p w:rsidR="0044309A" w:rsidRPr="0044309A" w:rsidRDefault="0044309A" w:rsidP="0044309A">
                            <w:pPr>
                              <w:spacing w:line="276" w:lineRule="auto"/>
                              <w:ind w:left="3231"/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</w:pPr>
                            <w:r w:rsidRPr="0044309A">
                              <w:rPr>
                                <w:rFonts w:ascii="Font Awesome 5 Free Solid" w:hAnsi="Font Awesome 5 Free Solid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</w:t>
                            </w:r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  </w:t>
                            </w:r>
                            <w:proofErr w:type="gramStart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c</w:t>
                            </w:r>
                            <w:proofErr w:type="gramEnd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/ 3ra #10 </w:t>
                            </w:r>
                            <w:proofErr w:type="spellStart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Ralma</w:t>
                            </w:r>
                            <w:proofErr w:type="spellEnd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 Villa Faro, Santo Domingo Este, Sto. </w:t>
                            </w:r>
                            <w:proofErr w:type="spellStart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Dgo</w:t>
                            </w:r>
                            <w:proofErr w:type="spellEnd"/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>. Rep. Dom.</w:t>
                            </w:r>
                            <w:r w:rsidRPr="0044309A">
                              <w:rPr>
                                <w:rFonts w:ascii="Arial" w:hAnsi="Arial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:lang w:val="es-DO"/>
                              </w:rPr>
                              <w:t xml:space="preserve"> </w:t>
                            </w:r>
                          </w:p>
                          <w:p w:rsidR="00C813FF" w:rsidRPr="00B164D8" w:rsidRDefault="00D67F00" w:rsidP="00D67F00">
                            <w:pPr>
                              <w:ind w:left="3231"/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309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s-DO"/>
                              </w:rPr>
                              <w:tab/>
                            </w:r>
                            <w:r w:rsidRPr="0044309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s-DO"/>
                              </w:rPr>
                              <w:tab/>
                            </w:r>
                            <w:r w:rsidRPr="0044309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s-DO"/>
                              </w:rPr>
                              <w:tab/>
                            </w:r>
                            <w:r w:rsidR="003F7CC4" w:rsidRPr="0044309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es-DO"/>
                              </w:rPr>
                              <w:tab/>
                            </w:r>
                            <w:r w:rsidR="003F7CC4"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Software</w:t>
                            </w:r>
                            <w:r w:rsidR="00F54702"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Developer</w:t>
                            </w:r>
                          </w:p>
                          <w:p w:rsidR="00C813FF" w:rsidRPr="00F54702" w:rsidRDefault="00C813FF" w:rsidP="00C813FF">
                            <w:pPr>
                              <w:rPr>
                                <w:color w:val="31849B" w:themeColor="accent5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30" style="position:absolute;margin-left:-71.65pt;margin-top:-54pt;width:566.25pt;height:16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" fillcolor="white [3201]" strokecolor="black [3200]" strokeweight="2pt">
                <v:textbox>
                  <w:txbxContent>
                    <w:p w:rsidR="00C95C5A" w:rsidRDefault="00C813FF" w:rsidP="00A118A3">
                      <w:pPr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:lang w:val="es-DO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E0378">
                        <w:rPr>
                          <w:lang w:val="es-DO"/>
                        </w:rPr>
                        <w:t xml:space="preserve">                                                             </w:t>
                      </w:r>
                      <w:r w:rsidR="00C95C5A" w:rsidRPr="00B72CDA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s-DO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Freddy García Abreu</w:t>
                      </w:r>
                    </w:p>
                    <w:p w:rsidR="0044309A" w:rsidRPr="0044309A" w:rsidRDefault="0044309A" w:rsidP="00A118A3">
                      <w:pPr>
                        <w:rPr>
                          <w:rFonts w:ascii="Arial" w:hAnsi="Arial"/>
                          <w:b/>
                          <w:color w:val="EEECE1" w:themeColor="background2"/>
                          <w:sz w:val="36"/>
                          <w:szCs w:val="36"/>
                          <w:lang w:val="es-DO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A118A3" w:rsidRPr="0044309A" w:rsidRDefault="00A118A3" w:rsidP="00A118A3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</w:pPr>
                      <w:r w:rsidRPr="0044309A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</w:t>
                      </w:r>
                      <w:r w:rsidRPr="0044309A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 </w:t>
                      </w:r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402-0061597-5</w:t>
                      </w:r>
                    </w:p>
                    <w:p w:rsidR="00A118A3" w:rsidRPr="0044309A" w:rsidRDefault="0044309A" w:rsidP="0044309A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44309A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</w:t>
                      </w:r>
                      <w:r w:rsidRPr="0044309A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 </w:t>
                      </w:r>
                      <w:r w:rsidR="00A118A3"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+1-849-409-8890</w:t>
                      </w:r>
                    </w:p>
                    <w:p w:rsidR="00A118A3" w:rsidRPr="0044309A" w:rsidRDefault="0044309A" w:rsidP="00A118A3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44309A">
                        <w:rPr>
                          <w:rFonts w:ascii="Font Awesome 5 Free Regular" w:hAnsi="Font Awesome 5 Free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</w:t>
                      </w:r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118A3"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freddie-wpy@outlook.es</w:t>
                      </w:r>
                    </w:p>
                    <w:p w:rsidR="0044309A" w:rsidRPr="0044309A" w:rsidRDefault="0044309A" w:rsidP="0044309A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</w:pPr>
                      <w:r w:rsidRPr="0044309A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</w:t>
                      </w:r>
                      <w:r w:rsidRPr="0044309A">
                        <w:rPr>
                          <w:rFonts w:ascii="Font Awesome 5 Brands Regular" w:hAnsi="Font Awesome 5 Brands Regular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https://github.com/freddygarcia</w:t>
                      </w:r>
                    </w:p>
                    <w:p w:rsidR="0044309A" w:rsidRPr="0044309A" w:rsidRDefault="0044309A" w:rsidP="0044309A">
                      <w:pPr>
                        <w:spacing w:line="276" w:lineRule="auto"/>
                        <w:ind w:left="3231"/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</w:pPr>
                      <w:r w:rsidRPr="0044309A">
                        <w:rPr>
                          <w:rFonts w:ascii="Font Awesome 5 Free Solid" w:hAnsi="Font Awesome 5 Free Solid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</w:t>
                      </w:r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  </w:t>
                      </w:r>
                      <w:proofErr w:type="gramStart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c</w:t>
                      </w:r>
                      <w:proofErr w:type="gramEnd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/ 3ra #10 </w:t>
                      </w:r>
                      <w:proofErr w:type="spellStart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Ralma</w:t>
                      </w:r>
                      <w:proofErr w:type="spellEnd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 Villa Faro, Santo Domingo Este, Sto. </w:t>
                      </w:r>
                      <w:proofErr w:type="spellStart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Dgo</w:t>
                      </w:r>
                      <w:proofErr w:type="spellEnd"/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>. Rep. Dom.</w:t>
                      </w:r>
                      <w:r w:rsidRPr="0044309A">
                        <w:rPr>
                          <w:rFonts w:ascii="Arial" w:hAnsi="Arial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:lang w:val="es-DO"/>
                        </w:rPr>
                        <w:t xml:space="preserve"> </w:t>
                      </w:r>
                    </w:p>
                    <w:p w:rsidR="00C813FF" w:rsidRPr="00B164D8" w:rsidRDefault="00D67F00" w:rsidP="00D67F00">
                      <w:pPr>
                        <w:ind w:left="3231"/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n-US"/>
                        </w:rPr>
                      </w:pPr>
                      <w:r w:rsidRPr="0044309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s-DO"/>
                        </w:rPr>
                        <w:tab/>
                      </w:r>
                      <w:r w:rsidRPr="0044309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s-DO"/>
                        </w:rPr>
                        <w:tab/>
                      </w:r>
                      <w:r w:rsidRPr="0044309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s-DO"/>
                        </w:rPr>
                        <w:tab/>
                      </w:r>
                      <w:r w:rsidR="003F7CC4" w:rsidRPr="0044309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es-DO"/>
                        </w:rPr>
                        <w:tab/>
                      </w:r>
                      <w:r w:rsidR="003F7CC4"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Software</w:t>
                      </w:r>
                      <w:r w:rsidR="00F54702"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Developer</w:t>
                      </w:r>
                    </w:p>
                    <w:p w:rsidR="00C813FF" w:rsidRPr="00F54702" w:rsidRDefault="00C813FF" w:rsidP="00C813FF">
                      <w:pPr>
                        <w:rPr>
                          <w:color w:val="31849B" w:themeColor="accent5" w:themeShade="BF"/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D04A4">
        <w:softHyphen/>
      </w:r>
      <w:r w:rsidR="001D04A4">
        <w:softHyphen/>
      </w:r>
    </w:p>
    <w:p w:rsidR="00F07D69" w:rsidRPr="00A70072" w:rsidRDefault="00860A9D" w:rsidP="00A70072">
      <w:r>
        <w:rPr>
          <w:noProof/>
          <w:lang w:val="es-DO" w:eastAsia="es-DO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C4116B3" wp14:editId="28109C2F">
                <wp:simplePos x="0" y="0"/>
                <wp:positionH relativeFrom="column">
                  <wp:posOffset>-835025</wp:posOffset>
                </wp:positionH>
                <wp:positionV relativeFrom="paragraph">
                  <wp:posOffset>5756910</wp:posOffset>
                </wp:positionV>
                <wp:extent cx="7083425" cy="1717040"/>
                <wp:effectExtent l="0" t="0" r="22225" b="16510"/>
                <wp:wrapSquare wrapText="bothSides"/>
                <wp:docPr id="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3425" cy="1717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4D8" w:rsidRDefault="00B164D8" w:rsidP="00B164D8">
                            <w:pPr>
                              <w:rPr>
                                <w:rFonts w:ascii="Arial" w:hAnsi="Arial"/>
                                <w:b/>
                                <w:i/>
                                <w:caps/>
                                <w:sz w:val="40"/>
                                <w:szCs w:val="4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860A9D" w:rsidRPr="004E200D" w:rsidRDefault="00860A9D" w:rsidP="004E200D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PERSONAL PROJECTS</w:t>
                            </w:r>
                          </w:p>
                          <w:p w:rsidR="00B962EB" w:rsidRPr="00B962EB" w:rsidRDefault="00B962EB" w:rsidP="00B962EB">
                            <w:pPr>
                              <w:pStyle w:val="Prrafodelista"/>
                              <w:spacing w:line="276" w:lineRule="auto"/>
                              <w:rPr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:rsidR="00860A9D" w:rsidRPr="00B962EB" w:rsidRDefault="00AD786D" w:rsidP="00B962EB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Collaborator in </w:t>
                            </w:r>
                            <w:r w:rsidR="00B962EB" w:rsidRP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="00B962EB" w:rsidRP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Intellisys</w:t>
                            </w:r>
                            <w:proofErr w:type="spellEnd"/>
                            <w:r w:rsidR="00B962EB" w:rsidRP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 Challenge, a competition developing an ERP Software using </w:t>
                            </w:r>
                            <w:proofErr w:type="spellStart"/>
                            <w:r w:rsidR="00B962EB" w:rsidRPr="00B962EB">
                              <w:rPr>
                                <w:rFonts w:asciiTheme="minorHAnsi" w:hAnsiTheme="minorHAnsi"/>
                                <w:b/>
                                <w:color w:val="000000"/>
                                <w:lang w:val="en-US"/>
                              </w:rPr>
                              <w:t>DJango</w:t>
                            </w:r>
                            <w:proofErr w:type="spellEnd"/>
                            <w:r w:rsidR="00B962EB" w:rsidRP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962EB" w:rsidRPr="00B962EB">
                              <w:rPr>
                                <w:rFonts w:asciiTheme="minorHAnsi" w:hAnsiTheme="minorHAnsi" w:cs="Calibri-Bold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  <w:t>PostgreSQL</w:t>
                            </w:r>
                            <w:proofErr w:type="spellEnd"/>
                            <w:r w:rsidR="00B962EB" w:rsidRPr="00B962EB">
                              <w:rPr>
                                <w:rFonts w:asciiTheme="minorHAnsi" w:hAnsiTheme="minorHAnsi" w:cs="Calibri-Bold"/>
                                <w:bCs/>
                                <w:sz w:val="23"/>
                                <w:szCs w:val="23"/>
                                <w:lang w:val="en-US"/>
                              </w:rPr>
                              <w:t xml:space="preserve">, </w:t>
                            </w:r>
                            <w:r w:rsidR="00B962EB" w:rsidRPr="00B962EB">
                              <w:rPr>
                                <w:rFonts w:asciiTheme="minorHAnsi" w:hAnsiTheme="minorHAnsi" w:cs="Calibri-Bold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  <w:t>Bootstrap</w:t>
                            </w:r>
                            <w:r w:rsidR="00B962EB">
                              <w:rPr>
                                <w:rFonts w:asciiTheme="minorHAnsi" w:hAnsiTheme="minorHAnsi"/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65.75pt;margin-top:453.3pt;width:557.75pt;height:135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" fillcolor="white [3201]" strokecolor="black [3200]" strokeweight="2pt">
                <v:textbox>
                  <w:txbxContent>
                    <w:p w:rsidR="00B164D8" w:rsidRDefault="00B164D8" w:rsidP="00B164D8">
                      <w:pPr>
                        <w:rPr>
                          <w:rFonts w:ascii="Arial" w:hAnsi="Arial"/>
                          <w:b/>
                          <w:i/>
                          <w:caps/>
                          <w:sz w:val="40"/>
                          <w:szCs w:val="4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  <w:p w:rsidR="00860A9D" w:rsidRPr="004E200D" w:rsidRDefault="00860A9D" w:rsidP="004E200D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PERSONAL PROJECTS</w:t>
                      </w:r>
                    </w:p>
                    <w:p w:rsidR="00B962EB" w:rsidRPr="00B962EB" w:rsidRDefault="00B962EB" w:rsidP="00B962EB">
                      <w:pPr>
                        <w:pStyle w:val="Prrafodelista"/>
                        <w:spacing w:line="276" w:lineRule="auto"/>
                        <w:rPr>
                          <w:b/>
                          <w:color w:val="000000"/>
                          <w:lang w:val="en-US"/>
                        </w:rPr>
                      </w:pPr>
                    </w:p>
                    <w:p w:rsidR="00860A9D" w:rsidRPr="00B962EB" w:rsidRDefault="00AD786D" w:rsidP="00B962EB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Collaborator in </w:t>
                      </w:r>
                      <w:r w:rsidR="00B962EB" w:rsidRP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the </w:t>
                      </w:r>
                      <w:proofErr w:type="spellStart"/>
                      <w:r w:rsidR="00B962EB" w:rsidRP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Intellisys</w:t>
                      </w:r>
                      <w:proofErr w:type="spellEnd"/>
                      <w:r w:rsidR="00B962EB" w:rsidRP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 Challenge, a competition developing an ERP Software using </w:t>
                      </w:r>
                      <w:proofErr w:type="spellStart"/>
                      <w:r w:rsidR="00B962EB" w:rsidRPr="00B962EB">
                        <w:rPr>
                          <w:rFonts w:asciiTheme="minorHAnsi" w:hAnsiTheme="minorHAnsi"/>
                          <w:b/>
                          <w:color w:val="000000"/>
                          <w:lang w:val="en-US"/>
                        </w:rPr>
                        <w:t>DJango</w:t>
                      </w:r>
                      <w:proofErr w:type="spellEnd"/>
                      <w:r w:rsidR="00B962EB" w:rsidRP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B962EB" w:rsidRPr="00B962EB">
                        <w:rPr>
                          <w:rFonts w:asciiTheme="minorHAnsi" w:hAnsiTheme="minorHAnsi" w:cs="Calibri-Bold"/>
                          <w:b/>
                          <w:bCs/>
                          <w:sz w:val="23"/>
                          <w:szCs w:val="23"/>
                          <w:lang w:val="en-US"/>
                        </w:rPr>
                        <w:t>PostgreSQL</w:t>
                      </w:r>
                      <w:proofErr w:type="spellEnd"/>
                      <w:r w:rsidR="00B962EB" w:rsidRPr="00B962EB">
                        <w:rPr>
                          <w:rFonts w:asciiTheme="minorHAnsi" w:hAnsiTheme="minorHAnsi" w:cs="Calibri-Bold"/>
                          <w:bCs/>
                          <w:sz w:val="23"/>
                          <w:szCs w:val="23"/>
                          <w:lang w:val="en-US"/>
                        </w:rPr>
                        <w:t xml:space="preserve">, </w:t>
                      </w:r>
                      <w:r w:rsidR="00B962EB" w:rsidRPr="00B962EB">
                        <w:rPr>
                          <w:rFonts w:asciiTheme="minorHAnsi" w:hAnsiTheme="minorHAnsi" w:cs="Calibri-Bold"/>
                          <w:b/>
                          <w:bCs/>
                          <w:sz w:val="23"/>
                          <w:szCs w:val="23"/>
                          <w:lang w:val="en-US"/>
                        </w:rPr>
                        <w:t>Bootstrap</w:t>
                      </w:r>
                      <w:r w:rsidR="00B962EB">
                        <w:rPr>
                          <w:rFonts w:asciiTheme="minorHAnsi" w:hAnsiTheme="minorHAnsi"/>
                          <w:color w:val="000000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D69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0F6C18" wp14:editId="6AB28CFD">
                <wp:simplePos x="0" y="0"/>
                <wp:positionH relativeFrom="column">
                  <wp:posOffset>-859155</wp:posOffset>
                </wp:positionH>
                <wp:positionV relativeFrom="paragraph">
                  <wp:posOffset>-678815</wp:posOffset>
                </wp:positionV>
                <wp:extent cx="7083425" cy="6058535"/>
                <wp:effectExtent l="0" t="0" r="22225" b="18415"/>
                <wp:wrapSquare wrapText="bothSides"/>
                <wp:docPr id="1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3425" cy="6058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D69" w:rsidRPr="00340F87" w:rsidRDefault="00F07D69" w:rsidP="00F07D69">
                            <w:pPr>
                              <w:rPr>
                                <w:rFonts w:ascii="Arial" w:hAnsi="Arial"/>
                                <w:b/>
                                <w:color w:val="31849B"/>
                                <w:sz w:val="28"/>
                                <w:szCs w:val="36"/>
                                <w:lang w:val="es-DO"/>
                              </w:rPr>
                            </w:pPr>
                          </w:p>
                          <w:p w:rsidR="00F07D69" w:rsidRPr="004E200D" w:rsidRDefault="00F54702" w:rsidP="00B164D8">
                            <w:pPr>
                              <w:spacing w:line="360" w:lineRule="auto"/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E200D">
                              <w:rPr>
                                <w:rFonts w:ascii="Arial" w:hAnsi="Arial"/>
                                <w:b/>
                                <w:i/>
                                <w:outline/>
                                <w:color w:val="7D7D7D"/>
                                <w:sz w:val="40"/>
                                <w:szCs w:val="40"/>
                                <w:lang w:val="en-US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PROFESSIONAL EXPERIENCE</w:t>
                            </w:r>
                          </w:p>
                          <w:p w:rsidR="00F07D69" w:rsidRPr="00634203" w:rsidRDefault="00F07D69" w:rsidP="00F07D6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420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2014 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(3 </w:t>
                            </w:r>
                            <w:r w:rsidR="005E42FC"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months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Tecnocom</w:t>
                            </w:r>
                            <w:proofErr w:type="spellEnd"/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,  </w:t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="00634203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Junior </w:t>
                            </w:r>
                            <w:r w:rsidR="00F54702" w:rsidRPr="00A9202A"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  <w:t xml:space="preserve">Developer </w:t>
                            </w:r>
                          </w:p>
                          <w:p w:rsidR="00F81026" w:rsidRPr="00F81026" w:rsidRDefault="005E42FC" w:rsidP="00F81026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</w:pPr>
                            <w:r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 xml:space="preserve">Application </w:t>
                            </w:r>
                            <w:proofErr w:type="gramStart"/>
                            <w:r w:rsidR="00634203"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>Development</w:t>
                            </w:r>
                            <w:r w:rsidR="00634203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634203"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 xml:space="preserve"> reports</w:t>
                            </w:r>
                            <w:proofErr w:type="gramEnd"/>
                            <w:r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 xml:space="preserve"> to the Superintendence of Banks </w:t>
                            </w:r>
                            <w:r w:rsidR="00F07D69"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>(</w:t>
                            </w:r>
                            <w:r w:rsidR="00F07D69" w:rsidRPr="00A9202A">
                              <w:rPr>
                                <w:rFonts w:ascii="Cambria" w:hAnsi="Cambria" w:cs="Times New Roman"/>
                                <w:b/>
                                <w:i/>
                                <w:color w:val="auto"/>
                                <w:lang w:val="en-US"/>
                              </w:rPr>
                              <w:t>JSF</w:t>
                            </w:r>
                            <w:r w:rsidR="00F07D69" w:rsidRPr="00A9202A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>)</w:t>
                            </w:r>
                            <w:r w:rsidR="00F81026">
                              <w:rPr>
                                <w:rFonts w:ascii="Cambria" w:hAnsi="Cambria" w:cs="Times New Roman"/>
                                <w:color w:val="auto"/>
                                <w:lang w:val="en-US"/>
                              </w:rPr>
                              <w:t>.</w:t>
                            </w: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07D69" w:rsidRPr="00A9202A" w:rsidRDefault="00F07D69" w:rsidP="00F07D6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2015 (1 </w:t>
                            </w:r>
                            <w:r w:rsidR="005E42FC"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year 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="005E42FC"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months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F07D69" w:rsidRDefault="00F07D69" w:rsidP="00F07D69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Olé</w:t>
                            </w:r>
                            <w:proofErr w:type="spellEnd"/>
                            <w:r w:rsidR="005E27DE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 xml:space="preserve"> Supermarket</w:t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Pr="00A9202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ab/>
                            </w:r>
                            <w:r w:rsidR="005E27DE" w:rsidRPr="00A9202A"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  <w:t>Developer</w:t>
                            </w:r>
                          </w:p>
                          <w:p w:rsidR="005E27DE" w:rsidRPr="005E27DE" w:rsidRDefault="005E27DE" w:rsidP="00F07D6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Primary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responsibilities include design, 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develop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and maintenance 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an ERP 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to </w:t>
                            </w:r>
                            <w:r w:rsidR="0016203E">
                              <w:rPr>
                                <w:rFonts w:eastAsia="Times New Roman"/>
                                <w:lang w:val="en-US"/>
                              </w:rPr>
                              <w:t xml:space="preserve">complement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>Dynamics AX</w:t>
                            </w:r>
                            <w:r w:rsidR="0016203E">
                              <w:rPr>
                                <w:rFonts w:eastAsia="Times New Roman"/>
                                <w:lang w:val="en-US"/>
                              </w:rPr>
                              <w:t xml:space="preserve"> features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. This was accomplished by using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>Asp .Net MVC4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 SQL Server and front-end kit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lang w:val="en-US"/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lang w:val="en-US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lang w:val="en-US"/>
                              </w:rPr>
                              <w:t>Bootstrap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) </w:t>
                            </w:r>
                            <w:r w:rsidRPr="00F81026">
                              <w:rPr>
                                <w:rFonts w:eastAsia="Times New Roman"/>
                                <w:lang w:val="en-US"/>
                              </w:rPr>
                              <w:t xml:space="preserve">in addition </w:t>
                            </w:r>
                            <w:r>
                              <w:rPr>
                                <w:rFonts w:eastAsia="Times New Roman"/>
                                <w:lang w:val="en-US"/>
                              </w:rPr>
                              <w:t>to web services development.</w:t>
                            </w:r>
                            <w:r w:rsidRPr="002430F7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16203E" w:rsidRPr="0016203E" w:rsidRDefault="00A9202A" w:rsidP="000178D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16203E">
                              <w:rPr>
                                <w:lang w:val="en-US"/>
                              </w:rPr>
                              <w:t xml:space="preserve">Develop and maintenance of </w:t>
                            </w:r>
                            <w:r w:rsidRPr="0016203E">
                              <w:rPr>
                                <w:b/>
                                <w:lang w:val="en-US"/>
                              </w:rPr>
                              <w:t>Dynamics</w:t>
                            </w:r>
                            <w:r w:rsidR="00F07D69" w:rsidRPr="0016203E">
                              <w:rPr>
                                <w:b/>
                                <w:lang w:val="en-US"/>
                              </w:rPr>
                              <w:t xml:space="preserve"> AX</w:t>
                            </w:r>
                            <w:r w:rsidRPr="001620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16203E">
                              <w:rPr>
                                <w:lang w:val="en-US"/>
                              </w:rPr>
                              <w:t xml:space="preserve">modules </w:t>
                            </w:r>
                            <w:r w:rsidRPr="0016203E">
                              <w:rPr>
                                <w:b/>
                                <w:lang w:val="en-US"/>
                              </w:rPr>
                              <w:t>X++</w:t>
                            </w:r>
                            <w:r w:rsidR="00634203" w:rsidRPr="001620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6203E" w:rsidRPr="0016203E">
                              <w:rPr>
                                <w:lang w:val="en-US"/>
                              </w:rPr>
                              <w:t>to add</w:t>
                            </w:r>
                            <w:r w:rsidR="0016203E" w:rsidRPr="0016203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16203E" w:rsidRPr="0016203E">
                              <w:rPr>
                                <w:rFonts w:eastAsia="Times New Roman"/>
                                <w:lang w:val="en-US"/>
                              </w:rPr>
                              <w:t xml:space="preserve">new custom </w:t>
                            </w:r>
                            <w:r w:rsidR="0016203E">
                              <w:rPr>
                                <w:rFonts w:eastAsia="Times New Roman"/>
                                <w:lang w:val="en-US"/>
                              </w:rPr>
                              <w:t>features.</w:t>
                            </w:r>
                          </w:p>
                          <w:p w:rsidR="009C62B6" w:rsidRPr="0016203E" w:rsidRDefault="00A9202A" w:rsidP="000178D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16203E">
                              <w:rPr>
                                <w:lang w:val="en-US"/>
                              </w:rPr>
                              <w:t xml:space="preserve">Inventory Application Development </w:t>
                            </w:r>
                            <w:r w:rsidR="00D433FD" w:rsidRPr="0016203E">
                              <w:rPr>
                                <w:b/>
                                <w:lang w:val="en-US"/>
                              </w:rPr>
                              <w:t>MVC4</w:t>
                            </w:r>
                            <w:r w:rsidR="00D433FD" w:rsidRPr="0016203E">
                              <w:rPr>
                                <w:lang w:val="en-US"/>
                              </w:rPr>
                              <w:t>.</w:t>
                            </w:r>
                            <w:r w:rsidR="007D3A91" w:rsidRPr="0016203E">
                              <w:rPr>
                                <w:lang w:val="en-US"/>
                              </w:rPr>
                              <w:t xml:space="preserve"> Frameworks and technologies including Asp .Net MVC4, SQL Server,</w:t>
                            </w:r>
                            <w:r w:rsidR="006F2D1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D3A91" w:rsidRPr="0016203E">
                              <w:rPr>
                                <w:lang w:val="en-US"/>
                              </w:rPr>
                              <w:t xml:space="preserve">AJAX, JSON, </w:t>
                            </w:r>
                            <w:proofErr w:type="spellStart"/>
                            <w:r w:rsidR="005E27DE" w:rsidRPr="0016203E">
                              <w:rPr>
                                <w:lang w:val="en-US"/>
                              </w:rPr>
                              <w:t>AngularJs</w:t>
                            </w:r>
                            <w:proofErr w:type="spellEnd"/>
                            <w:r w:rsidR="005E27DE" w:rsidRPr="0016203E">
                              <w:rPr>
                                <w:lang w:val="en-US"/>
                              </w:rPr>
                              <w:t>, CCS3.</w:t>
                            </w:r>
                            <w:r w:rsidR="007D3A91" w:rsidRPr="0016203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D1E23" w:rsidRDefault="00A9202A" w:rsidP="00BD1E2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A9202A">
                              <w:rPr>
                                <w:lang w:val="en-US"/>
                              </w:rPr>
                              <w:t xml:space="preserve">Develop and maintenance of stores </w:t>
                            </w:r>
                            <w:r w:rsidR="000B7D43" w:rsidRPr="00A9202A">
                              <w:rPr>
                                <w:lang w:val="en-US"/>
                              </w:rPr>
                              <w:t>procedures SQL</w:t>
                            </w:r>
                            <w:r w:rsidR="009C62B6" w:rsidRPr="00A9202A">
                              <w:rPr>
                                <w:b/>
                                <w:lang w:val="en-US"/>
                              </w:rPr>
                              <w:t xml:space="preserve"> Server</w:t>
                            </w:r>
                            <w:r w:rsidR="00F81026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0B7D43" w:rsidRDefault="00464DEB" w:rsidP="000B7D4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464DEB">
                              <w:rPr>
                                <w:lang w:val="en-US"/>
                              </w:rPr>
                              <w:t>Responsible for maintaining and</w:t>
                            </w:r>
                            <w:r w:rsidR="007D3A9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64DEB">
                              <w:rPr>
                                <w:lang w:val="en-US"/>
                              </w:rPr>
                              <w:t xml:space="preserve">debugging </w:t>
                            </w:r>
                            <w:r>
                              <w:rPr>
                                <w:lang w:val="en-US"/>
                              </w:rPr>
                              <w:t xml:space="preserve">an </w:t>
                            </w:r>
                            <w:r w:rsidRPr="00464DEB">
                              <w:rPr>
                                <w:lang w:val="en-US"/>
                              </w:rPr>
                              <w:t>i</w:t>
                            </w:r>
                            <w:r w:rsidR="00225060">
                              <w:rPr>
                                <w:lang w:val="en-US"/>
                              </w:rPr>
                              <w:t xml:space="preserve">nventory </w:t>
                            </w:r>
                            <w:r w:rsidR="002430F7">
                              <w:rPr>
                                <w:lang w:val="en-US"/>
                              </w:rPr>
                              <w:t xml:space="preserve">Windows Mobile </w:t>
                            </w:r>
                            <w:r w:rsidR="00225060">
                              <w:rPr>
                                <w:lang w:val="en-US"/>
                              </w:rPr>
                              <w:t xml:space="preserve">Application </w:t>
                            </w:r>
                            <w:r w:rsidR="002430F7">
                              <w:rPr>
                                <w:lang w:val="en-US"/>
                              </w:rPr>
                              <w:t>(</w:t>
                            </w:r>
                            <w:r w:rsidR="002430F7" w:rsidRPr="002430F7">
                              <w:rPr>
                                <w:lang w:val="en-US"/>
                              </w:rPr>
                              <w:t>2002</w:t>
                            </w:r>
                            <w:r w:rsidR="002430F7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64DEB">
                              <w:rPr>
                                <w:lang w:val="en-US"/>
                              </w:rPr>
                              <w:t xml:space="preserve">which included its deployment and configuration on </w:t>
                            </w:r>
                            <w:r w:rsidRPr="002430F7">
                              <w:rPr>
                                <w:lang w:val="en-US"/>
                              </w:rPr>
                              <w:t>Pocket PC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464DE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0B7D43" w:rsidRPr="000B7D43" w:rsidRDefault="000B7D43" w:rsidP="000B7D43">
                            <w:pPr>
                              <w:pStyle w:val="Prrafodelista"/>
                              <w:spacing w:line="276" w:lineRule="auto"/>
                              <w:rPr>
                                <w:lang w:val="en-US"/>
                              </w:rPr>
                            </w:pPr>
                          </w:p>
                          <w:p w:rsidR="00D433FD" w:rsidRPr="00A9202A" w:rsidRDefault="00D433FD" w:rsidP="009C62B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433FD" w:rsidRPr="00A9202A" w:rsidRDefault="00F07D69" w:rsidP="009C62B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2016 (</w:t>
                            </w:r>
                            <w:r w:rsid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Actually</w:t>
                            </w:r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F07D69" w:rsidRPr="00F673FA" w:rsidRDefault="00F07D69" w:rsidP="00F07D69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A9202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BanReservas</w:t>
                            </w:r>
                            <w:proofErr w:type="spellEnd"/>
                            <w:r w:rsidRPr="00F673F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ab/>
                            </w:r>
                            <w:r w:rsidRPr="00F673FA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ab/>
                            </w:r>
                            <w:r w:rsidR="00A9202A" w:rsidRPr="00F673F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Auditor</w:t>
                            </w:r>
                          </w:p>
                          <w:p w:rsidR="00E91BD5" w:rsidRDefault="00E91BD5" w:rsidP="00E91BD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I work in a financial area 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>doing audit testing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data 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satisfy the company </w:t>
                            </w:r>
                            <w:r w:rsidR="00860A9D" w:rsidRPr="00E91BD5">
                              <w:rPr>
                                <w:color w:val="000000"/>
                                <w:lang w:val="en-US"/>
                              </w:rPr>
                              <w:t>politics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 xml:space="preserve"> and avoiding risks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.</w:t>
                            </w:r>
                          </w:p>
                          <w:p w:rsidR="00F07D69" w:rsidRPr="00E91BD5" w:rsidRDefault="00E91BD5" w:rsidP="00E91BD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My role is designing </w:t>
                            </w:r>
                            <w:r w:rsidRPr="00B962EB">
                              <w:rPr>
                                <w:b/>
                                <w:color w:val="000000"/>
                                <w:lang w:val="en-US"/>
                              </w:rPr>
                              <w:t>ACL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r w:rsidRPr="00F673FA">
                              <w:rPr>
                                <w:b/>
                                <w:color w:val="000000"/>
                                <w:lang w:val="en-US"/>
                              </w:rPr>
                              <w:t>Audit Command L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>a</w:t>
                            </w:r>
                            <w:r w:rsidRPr="00F673FA">
                              <w:rPr>
                                <w:b/>
                                <w:color w:val="000000"/>
                                <w:lang w:val="en-US"/>
                              </w:rPr>
                              <w:t>nguage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 scripts for testing data.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ometimes </w:t>
                            </w:r>
                            <w:r w:rsidR="00860A9D">
                              <w:rPr>
                                <w:color w:val="000000"/>
                                <w:lang w:val="en-US"/>
                              </w:rPr>
                              <w:t xml:space="preserve">we develop tests using </w:t>
                            </w:r>
                            <w:r w:rsidR="00971BCF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Python </w:t>
                            </w:r>
                            <w:r w:rsidR="00860A9D" w:rsidRPr="00860A9D">
                              <w:rPr>
                                <w:color w:val="000000"/>
                                <w:lang w:val="en-US"/>
                              </w:rPr>
                              <w:t>and</w:t>
                            </w:r>
                            <w:r w:rsidR="00860A9D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971BCF">
                              <w:rPr>
                                <w:b/>
                                <w:color w:val="000000"/>
                                <w:lang w:val="en-US"/>
                              </w:rPr>
                              <w:t>PHP</w:t>
                            </w:r>
                            <w:r w:rsidR="00B962EB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B962EB" w:rsidRPr="00B962EB">
                              <w:rPr>
                                <w:color w:val="000000"/>
                                <w:lang w:val="en-US"/>
                              </w:rPr>
                              <w:t>as alternatives for</w:t>
                            </w:r>
                            <w:r w:rsidR="00B962EB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 ACL. </w:t>
                            </w:r>
                          </w:p>
                          <w:p w:rsidR="00D433FD" w:rsidRPr="00A9202A" w:rsidRDefault="00AD786D" w:rsidP="009F2827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I p</w:t>
                            </w:r>
                            <w:r w:rsidR="00971BCF">
                              <w:rPr>
                                <w:color w:val="000000"/>
                                <w:lang w:val="en-US"/>
                              </w:rPr>
                              <w:t xml:space="preserve">articipated as collaborator in </w:t>
                            </w:r>
                            <w:r w:rsidR="00F854B3">
                              <w:rPr>
                                <w:color w:val="000000"/>
                                <w:lang w:val="en-US"/>
                              </w:rPr>
                              <w:t>a task manager application(</w:t>
                            </w:r>
                            <w:r w:rsidR="00F854B3" w:rsidRPr="00860A9D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PHP, </w:t>
                            </w:r>
                            <w:proofErr w:type="spellStart"/>
                            <w:r w:rsidR="00F854B3" w:rsidRPr="00860A9D">
                              <w:rPr>
                                <w:b/>
                                <w:color w:val="000000"/>
                                <w:lang w:val="en-US"/>
                              </w:rPr>
                              <w:t>Phalcon</w:t>
                            </w:r>
                            <w:proofErr w:type="spellEnd"/>
                            <w:r w:rsidR="00F854B3" w:rsidRPr="00860A9D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854B3" w:rsidRPr="00860A9D">
                              <w:rPr>
                                <w:b/>
                                <w:color w:val="000000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F854B3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  <w:r w:rsidR="00971BCF">
                              <w:rPr>
                                <w:color w:val="000000"/>
                                <w:lang w:val="en-US"/>
                              </w:rPr>
                              <w:t xml:space="preserve"> designing and developing modules and new features; </w:t>
                            </w:r>
                            <w:r w:rsidR="00E91BD5">
                              <w:rPr>
                                <w:color w:val="000000"/>
                                <w:lang w:val="en-US"/>
                              </w:rPr>
                              <w:t>collaborator in a</w:t>
                            </w:r>
                            <w:r w:rsidR="00CC5039">
                              <w:rPr>
                                <w:color w:val="000000"/>
                                <w:lang w:val="en-US"/>
                              </w:rPr>
                              <w:t>n</w:t>
                            </w:r>
                            <w:r w:rsidR="00E91BD5">
                              <w:rPr>
                                <w:color w:val="000000"/>
                                <w:lang w:val="en-US"/>
                              </w:rPr>
                              <w:t xml:space="preserve"> ERP </w:t>
                            </w:r>
                            <w:r w:rsidR="00CA4D6F">
                              <w:rPr>
                                <w:color w:val="000000"/>
                                <w:lang w:val="en-US"/>
                              </w:rPr>
                              <w:t>Project</w:t>
                            </w:r>
                            <w:r w:rsidR="000178D4" w:rsidRPr="00F673FA">
                              <w:rPr>
                                <w:b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CA4D6F">
                              <w:rPr>
                                <w:b/>
                                <w:color w:val="000000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="00CA4D6F"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A4D6F">
                              <w:rPr>
                                <w:b/>
                                <w:color w:val="000000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="000178D4" w:rsidRPr="00A9202A">
                              <w:rPr>
                                <w:b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7.65pt;margin-top:-53.45pt;width:557.75pt;height:477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" fillcolor="white [3201]" strokecolor="black [3200]" strokeweight="2pt">
                <v:textbox>
                  <w:txbxContent>
                    <w:p w:rsidR="00F07D69" w:rsidRPr="00340F87" w:rsidRDefault="00F07D69" w:rsidP="00F07D69">
                      <w:pPr>
                        <w:rPr>
                          <w:rFonts w:ascii="Arial" w:hAnsi="Arial"/>
                          <w:b/>
                          <w:color w:val="31849B"/>
                          <w:sz w:val="28"/>
                          <w:szCs w:val="36"/>
                          <w:lang w:val="es-DO"/>
                        </w:rPr>
                      </w:pPr>
                    </w:p>
                    <w:p w:rsidR="00F07D69" w:rsidRPr="004E200D" w:rsidRDefault="00F54702" w:rsidP="00B164D8">
                      <w:pPr>
                        <w:spacing w:line="360" w:lineRule="auto"/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E200D">
                        <w:rPr>
                          <w:rFonts w:ascii="Arial" w:hAnsi="Arial"/>
                          <w:b/>
                          <w:i/>
                          <w:outline/>
                          <w:color w:val="7D7D7D"/>
                          <w:sz w:val="40"/>
                          <w:szCs w:val="40"/>
                          <w:lang w:val="en-US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PROFESSIONAL EXPERIENCE</w:t>
                      </w:r>
                    </w:p>
                    <w:p w:rsidR="00F07D69" w:rsidRPr="00634203" w:rsidRDefault="00F07D69" w:rsidP="00F07D6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3420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2014 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(3 </w:t>
                      </w:r>
                      <w:r w:rsidR="005E42FC"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months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  <w:proofErr w:type="spellStart"/>
                      <w:r w:rsidRPr="00A9202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Tecnocom</w:t>
                      </w:r>
                      <w:proofErr w:type="spellEnd"/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,  </w:t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="00634203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Junior </w:t>
                      </w:r>
                      <w:r w:rsidR="00F54702" w:rsidRPr="00A9202A"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  <w:t xml:space="preserve">Developer </w:t>
                      </w:r>
                    </w:p>
                    <w:p w:rsidR="00F81026" w:rsidRPr="00F81026" w:rsidRDefault="005E42FC" w:rsidP="00F81026">
                      <w:pPr>
                        <w:pStyle w:val="Default"/>
                        <w:numPr>
                          <w:ilvl w:val="0"/>
                          <w:numId w:val="7"/>
                        </w:numPr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</w:pPr>
                      <w:r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 xml:space="preserve">Application </w:t>
                      </w:r>
                      <w:proofErr w:type="gramStart"/>
                      <w:r w:rsidR="00634203"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>Development</w:t>
                      </w:r>
                      <w:r w:rsidR="00634203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 xml:space="preserve"> </w:t>
                      </w:r>
                      <w:r w:rsidR="00634203"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 xml:space="preserve"> reports</w:t>
                      </w:r>
                      <w:proofErr w:type="gramEnd"/>
                      <w:r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 xml:space="preserve"> to the Superintendence of Banks </w:t>
                      </w:r>
                      <w:r w:rsidR="00F07D69"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>(</w:t>
                      </w:r>
                      <w:r w:rsidR="00F07D69" w:rsidRPr="00A9202A">
                        <w:rPr>
                          <w:rFonts w:ascii="Cambria" w:hAnsi="Cambria" w:cs="Times New Roman"/>
                          <w:b/>
                          <w:i/>
                          <w:color w:val="auto"/>
                          <w:lang w:val="en-US"/>
                        </w:rPr>
                        <w:t>JSF</w:t>
                      </w:r>
                      <w:r w:rsidR="00F07D69" w:rsidRPr="00A9202A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>)</w:t>
                      </w:r>
                      <w:r w:rsidR="00F81026">
                        <w:rPr>
                          <w:rFonts w:ascii="Cambria" w:hAnsi="Cambria" w:cs="Times New Roman"/>
                          <w:color w:val="auto"/>
                          <w:lang w:val="en-US"/>
                        </w:rPr>
                        <w:t>.</w:t>
                      </w: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F07D69" w:rsidRPr="00A9202A" w:rsidRDefault="00F07D69" w:rsidP="00F07D6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2015 (1 </w:t>
                      </w:r>
                      <w:r w:rsidR="005E42FC"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year 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3</w:t>
                      </w:r>
                      <w:r w:rsidR="005E42FC"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months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F07D69" w:rsidRDefault="00F07D69" w:rsidP="00F07D69">
                      <w:pPr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</w:pPr>
                      <w:proofErr w:type="spellStart"/>
                      <w:r w:rsidRPr="00A9202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Olé</w:t>
                      </w:r>
                      <w:proofErr w:type="spellEnd"/>
                      <w:r w:rsidR="005E27DE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 xml:space="preserve"> Supermarket</w:t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Pr="00A9202A">
                        <w:rPr>
                          <w:rFonts w:ascii="Arial" w:hAnsi="Arial"/>
                          <w:color w:val="000000"/>
                          <w:lang w:val="en-US"/>
                        </w:rPr>
                        <w:tab/>
                      </w:r>
                      <w:r w:rsidR="005E27DE" w:rsidRPr="00A9202A"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  <w:t>Developer</w:t>
                      </w:r>
                    </w:p>
                    <w:p w:rsidR="005E27DE" w:rsidRPr="005E27DE" w:rsidRDefault="005E27DE" w:rsidP="00F07D6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Primary </w:t>
                      </w:r>
                      <w:r>
                        <w:rPr>
                          <w:rFonts w:eastAsia="Times New Roman"/>
                          <w:lang w:val="en-US"/>
                        </w:rPr>
                        <w:t xml:space="preserve">responsibilities include design, 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develop </w:t>
                      </w:r>
                      <w:r>
                        <w:rPr>
                          <w:rFonts w:eastAsia="Times New Roman"/>
                          <w:lang w:val="en-US"/>
                        </w:rPr>
                        <w:t xml:space="preserve">and maintenance 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of </w:t>
                      </w:r>
                      <w:r>
                        <w:rPr>
                          <w:rFonts w:eastAsia="Times New Roman"/>
                          <w:lang w:val="en-US"/>
                        </w:rPr>
                        <w:t xml:space="preserve">an ERP 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to </w:t>
                      </w:r>
                      <w:r w:rsidR="0016203E">
                        <w:rPr>
                          <w:rFonts w:eastAsia="Times New Roman"/>
                          <w:lang w:val="en-US"/>
                        </w:rPr>
                        <w:t xml:space="preserve">complement </w:t>
                      </w:r>
                      <w:r>
                        <w:rPr>
                          <w:rFonts w:eastAsia="Times New Roman"/>
                          <w:lang w:val="en-US"/>
                        </w:rPr>
                        <w:t>Dynamics AX</w:t>
                      </w:r>
                      <w:r w:rsidR="0016203E">
                        <w:rPr>
                          <w:rFonts w:eastAsia="Times New Roman"/>
                          <w:lang w:val="en-US"/>
                        </w:rPr>
                        <w:t xml:space="preserve"> features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. This was accomplished by using </w:t>
                      </w:r>
                      <w:r>
                        <w:rPr>
                          <w:rFonts w:eastAsia="Times New Roman"/>
                          <w:lang w:val="en-US"/>
                        </w:rPr>
                        <w:t>Asp .Net MVC4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>,</w:t>
                      </w:r>
                      <w:r>
                        <w:rPr>
                          <w:rFonts w:eastAsia="Times New Roman"/>
                          <w:lang w:val="en-US"/>
                        </w:rPr>
                        <w:t xml:space="preserve"> SQL Server and front-end kit (</w:t>
                      </w:r>
                      <w:proofErr w:type="spellStart"/>
                      <w:r>
                        <w:rPr>
                          <w:rFonts w:eastAsia="Times New Roman"/>
                          <w:lang w:val="en-US"/>
                        </w:rPr>
                        <w:t>AngularJS</w:t>
                      </w:r>
                      <w:proofErr w:type="spellEnd"/>
                      <w:r>
                        <w:rPr>
                          <w:rFonts w:eastAsia="Times New Roman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imes New Roman"/>
                          <w:lang w:val="en-US"/>
                        </w:rPr>
                        <w:t>JQuery</w:t>
                      </w:r>
                      <w:proofErr w:type="spellEnd"/>
                      <w:r>
                        <w:rPr>
                          <w:rFonts w:eastAsia="Times New Roman"/>
                          <w:lang w:val="en-US"/>
                        </w:rPr>
                        <w:t xml:space="preserve">, </w:t>
                      </w:r>
                      <w:proofErr w:type="gramStart"/>
                      <w:r>
                        <w:rPr>
                          <w:rFonts w:eastAsia="Times New Roman"/>
                          <w:lang w:val="en-US"/>
                        </w:rPr>
                        <w:t>Bootstrap</w:t>
                      </w:r>
                      <w:proofErr w:type="gramEnd"/>
                      <w:r>
                        <w:rPr>
                          <w:rFonts w:eastAsia="Times New Roman"/>
                          <w:lang w:val="en-US"/>
                        </w:rPr>
                        <w:t xml:space="preserve">) </w:t>
                      </w:r>
                      <w:r w:rsidRPr="00F81026">
                        <w:rPr>
                          <w:rFonts w:eastAsia="Times New Roman"/>
                          <w:lang w:val="en-US"/>
                        </w:rPr>
                        <w:t xml:space="preserve">in addition </w:t>
                      </w:r>
                      <w:r>
                        <w:rPr>
                          <w:rFonts w:eastAsia="Times New Roman"/>
                          <w:lang w:val="en-US"/>
                        </w:rPr>
                        <w:t>to web services development.</w:t>
                      </w:r>
                      <w:r w:rsidRPr="002430F7">
                        <w:rPr>
                          <w:lang w:val="en-US"/>
                        </w:rPr>
                        <w:t xml:space="preserve"> </w:t>
                      </w:r>
                    </w:p>
                    <w:p w:rsidR="0016203E" w:rsidRPr="0016203E" w:rsidRDefault="00A9202A" w:rsidP="000178D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16203E">
                        <w:rPr>
                          <w:lang w:val="en-US"/>
                        </w:rPr>
                        <w:t xml:space="preserve">Develop and maintenance of </w:t>
                      </w:r>
                      <w:r w:rsidRPr="0016203E">
                        <w:rPr>
                          <w:b/>
                          <w:lang w:val="en-US"/>
                        </w:rPr>
                        <w:t>Dynamics</w:t>
                      </w:r>
                      <w:r w:rsidR="00F07D69" w:rsidRPr="0016203E">
                        <w:rPr>
                          <w:b/>
                          <w:lang w:val="en-US"/>
                        </w:rPr>
                        <w:t xml:space="preserve"> AX</w:t>
                      </w:r>
                      <w:r w:rsidRPr="0016203E">
                        <w:rPr>
                          <w:b/>
                          <w:lang w:val="en-US"/>
                        </w:rPr>
                        <w:t xml:space="preserve"> </w:t>
                      </w:r>
                      <w:r w:rsidRPr="0016203E">
                        <w:rPr>
                          <w:lang w:val="en-US"/>
                        </w:rPr>
                        <w:t xml:space="preserve">modules </w:t>
                      </w:r>
                      <w:r w:rsidRPr="0016203E">
                        <w:rPr>
                          <w:b/>
                          <w:lang w:val="en-US"/>
                        </w:rPr>
                        <w:t>X++</w:t>
                      </w:r>
                      <w:r w:rsidR="00634203" w:rsidRPr="0016203E">
                        <w:rPr>
                          <w:b/>
                          <w:lang w:val="en-US"/>
                        </w:rPr>
                        <w:t xml:space="preserve"> </w:t>
                      </w:r>
                      <w:r w:rsidR="0016203E" w:rsidRPr="0016203E">
                        <w:rPr>
                          <w:lang w:val="en-US"/>
                        </w:rPr>
                        <w:t>to add</w:t>
                      </w:r>
                      <w:r w:rsidR="0016203E" w:rsidRPr="0016203E">
                        <w:rPr>
                          <w:b/>
                          <w:lang w:val="en-US"/>
                        </w:rPr>
                        <w:t xml:space="preserve"> </w:t>
                      </w:r>
                      <w:r w:rsidR="0016203E" w:rsidRPr="0016203E">
                        <w:rPr>
                          <w:rFonts w:eastAsia="Times New Roman"/>
                          <w:lang w:val="en-US"/>
                        </w:rPr>
                        <w:t xml:space="preserve">new custom </w:t>
                      </w:r>
                      <w:r w:rsidR="0016203E">
                        <w:rPr>
                          <w:rFonts w:eastAsia="Times New Roman"/>
                          <w:lang w:val="en-US"/>
                        </w:rPr>
                        <w:t>features.</w:t>
                      </w:r>
                    </w:p>
                    <w:p w:rsidR="009C62B6" w:rsidRPr="0016203E" w:rsidRDefault="00A9202A" w:rsidP="000178D4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16203E">
                        <w:rPr>
                          <w:lang w:val="en-US"/>
                        </w:rPr>
                        <w:t xml:space="preserve">Inventory Application Development </w:t>
                      </w:r>
                      <w:r w:rsidR="00D433FD" w:rsidRPr="0016203E">
                        <w:rPr>
                          <w:b/>
                          <w:lang w:val="en-US"/>
                        </w:rPr>
                        <w:t>MVC4</w:t>
                      </w:r>
                      <w:r w:rsidR="00D433FD" w:rsidRPr="0016203E">
                        <w:rPr>
                          <w:lang w:val="en-US"/>
                        </w:rPr>
                        <w:t>.</w:t>
                      </w:r>
                      <w:r w:rsidR="007D3A91" w:rsidRPr="0016203E">
                        <w:rPr>
                          <w:lang w:val="en-US"/>
                        </w:rPr>
                        <w:t xml:space="preserve"> Frameworks and technologies including Asp .Net MVC4, SQL Server,</w:t>
                      </w:r>
                      <w:r w:rsidR="006F2D15">
                        <w:rPr>
                          <w:lang w:val="en-US"/>
                        </w:rPr>
                        <w:t xml:space="preserve"> </w:t>
                      </w:r>
                      <w:r w:rsidR="007D3A91" w:rsidRPr="0016203E">
                        <w:rPr>
                          <w:lang w:val="en-US"/>
                        </w:rPr>
                        <w:t xml:space="preserve">AJAX, JSON, </w:t>
                      </w:r>
                      <w:proofErr w:type="spellStart"/>
                      <w:r w:rsidR="005E27DE" w:rsidRPr="0016203E">
                        <w:rPr>
                          <w:lang w:val="en-US"/>
                        </w:rPr>
                        <w:t>AngularJs</w:t>
                      </w:r>
                      <w:proofErr w:type="spellEnd"/>
                      <w:r w:rsidR="005E27DE" w:rsidRPr="0016203E">
                        <w:rPr>
                          <w:lang w:val="en-US"/>
                        </w:rPr>
                        <w:t>, CCS3.</w:t>
                      </w:r>
                      <w:r w:rsidR="007D3A91" w:rsidRPr="0016203E">
                        <w:rPr>
                          <w:lang w:val="en-US"/>
                        </w:rPr>
                        <w:t xml:space="preserve"> </w:t>
                      </w:r>
                    </w:p>
                    <w:p w:rsidR="00BD1E23" w:rsidRDefault="00A9202A" w:rsidP="00BD1E2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A9202A">
                        <w:rPr>
                          <w:lang w:val="en-US"/>
                        </w:rPr>
                        <w:t xml:space="preserve">Develop and maintenance of stores </w:t>
                      </w:r>
                      <w:r w:rsidR="000B7D43" w:rsidRPr="00A9202A">
                        <w:rPr>
                          <w:lang w:val="en-US"/>
                        </w:rPr>
                        <w:t>procedures SQL</w:t>
                      </w:r>
                      <w:r w:rsidR="009C62B6" w:rsidRPr="00A9202A">
                        <w:rPr>
                          <w:b/>
                          <w:lang w:val="en-US"/>
                        </w:rPr>
                        <w:t xml:space="preserve"> Server</w:t>
                      </w:r>
                      <w:r w:rsidR="00F81026">
                        <w:rPr>
                          <w:lang w:val="en-US"/>
                        </w:rPr>
                        <w:t>.</w:t>
                      </w:r>
                    </w:p>
                    <w:p w:rsidR="000B7D43" w:rsidRDefault="00464DEB" w:rsidP="000B7D4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lang w:val="en-US"/>
                        </w:rPr>
                      </w:pPr>
                      <w:r w:rsidRPr="00464DEB">
                        <w:rPr>
                          <w:lang w:val="en-US"/>
                        </w:rPr>
                        <w:t>Responsible for maintaining and</w:t>
                      </w:r>
                      <w:r w:rsidR="007D3A91">
                        <w:rPr>
                          <w:lang w:val="en-US"/>
                        </w:rPr>
                        <w:t xml:space="preserve"> </w:t>
                      </w:r>
                      <w:r w:rsidRPr="00464DEB">
                        <w:rPr>
                          <w:lang w:val="en-US"/>
                        </w:rPr>
                        <w:t xml:space="preserve">debugging </w:t>
                      </w:r>
                      <w:r>
                        <w:rPr>
                          <w:lang w:val="en-US"/>
                        </w:rPr>
                        <w:t xml:space="preserve">an </w:t>
                      </w:r>
                      <w:r w:rsidRPr="00464DEB">
                        <w:rPr>
                          <w:lang w:val="en-US"/>
                        </w:rPr>
                        <w:t>i</w:t>
                      </w:r>
                      <w:r w:rsidR="00225060">
                        <w:rPr>
                          <w:lang w:val="en-US"/>
                        </w:rPr>
                        <w:t xml:space="preserve">nventory </w:t>
                      </w:r>
                      <w:r w:rsidR="002430F7">
                        <w:rPr>
                          <w:lang w:val="en-US"/>
                        </w:rPr>
                        <w:t xml:space="preserve">Windows Mobile </w:t>
                      </w:r>
                      <w:r w:rsidR="00225060">
                        <w:rPr>
                          <w:lang w:val="en-US"/>
                        </w:rPr>
                        <w:t xml:space="preserve">Application </w:t>
                      </w:r>
                      <w:r w:rsidR="002430F7">
                        <w:rPr>
                          <w:lang w:val="en-US"/>
                        </w:rPr>
                        <w:t>(</w:t>
                      </w:r>
                      <w:r w:rsidR="002430F7" w:rsidRPr="002430F7">
                        <w:rPr>
                          <w:lang w:val="en-US"/>
                        </w:rPr>
                        <w:t>2002</w:t>
                      </w:r>
                      <w:r w:rsidR="002430F7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64DEB">
                        <w:rPr>
                          <w:lang w:val="en-US"/>
                        </w:rPr>
                        <w:t xml:space="preserve">which included its deployment and configuration on </w:t>
                      </w:r>
                      <w:r w:rsidRPr="002430F7">
                        <w:rPr>
                          <w:lang w:val="en-US"/>
                        </w:rPr>
                        <w:t>Pocket PC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464DEB">
                        <w:rPr>
                          <w:lang w:val="en-US"/>
                        </w:rPr>
                        <w:t xml:space="preserve"> </w:t>
                      </w:r>
                    </w:p>
                    <w:p w:rsidR="000B7D43" w:rsidRPr="000B7D43" w:rsidRDefault="000B7D43" w:rsidP="000B7D43">
                      <w:pPr>
                        <w:pStyle w:val="Prrafodelista"/>
                        <w:spacing w:line="276" w:lineRule="auto"/>
                        <w:rPr>
                          <w:lang w:val="en-US"/>
                        </w:rPr>
                      </w:pPr>
                    </w:p>
                    <w:p w:rsidR="00D433FD" w:rsidRPr="00A9202A" w:rsidRDefault="00D433FD" w:rsidP="009C62B6">
                      <w:pPr>
                        <w:rPr>
                          <w:lang w:val="en-US"/>
                        </w:rPr>
                      </w:pPr>
                    </w:p>
                    <w:p w:rsidR="00D433FD" w:rsidRPr="00A9202A" w:rsidRDefault="00F07D69" w:rsidP="009C62B6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2016 (</w:t>
                      </w:r>
                      <w:r w:rsid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Actually</w:t>
                      </w:r>
                      <w:r w:rsidRPr="00A920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F07D69" w:rsidRPr="00F673FA" w:rsidRDefault="00F07D69" w:rsidP="00F07D69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spellStart"/>
                      <w:r w:rsidRPr="00A9202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BanReservas</w:t>
                      </w:r>
                      <w:proofErr w:type="spellEnd"/>
                      <w:r w:rsidRPr="00F673F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ab/>
                      </w:r>
                      <w:r w:rsidRPr="00F673FA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ab/>
                      </w:r>
                      <w:r w:rsidR="00A9202A" w:rsidRPr="00F673FA">
                        <w:rPr>
                          <w:rFonts w:ascii="Arial" w:hAnsi="Arial"/>
                          <w:color w:val="000000"/>
                          <w:lang w:val="en-US"/>
                        </w:rPr>
                        <w:t>Auditor</w:t>
                      </w:r>
                    </w:p>
                    <w:p w:rsidR="00E91BD5" w:rsidRDefault="00E91BD5" w:rsidP="00E91BD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I work in a financial area </w:t>
                      </w:r>
                      <w:r w:rsidR="00860A9D">
                        <w:rPr>
                          <w:color w:val="000000"/>
                          <w:lang w:val="en-US"/>
                        </w:rPr>
                        <w:t>doing audit testing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data </w:t>
                      </w:r>
                      <w:r w:rsidR="00860A9D">
                        <w:rPr>
                          <w:color w:val="000000"/>
                          <w:lang w:val="en-US"/>
                        </w:rPr>
                        <w:t xml:space="preserve">to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satisfy the company </w:t>
                      </w:r>
                      <w:r w:rsidR="00860A9D" w:rsidRPr="00E91BD5">
                        <w:rPr>
                          <w:color w:val="000000"/>
                          <w:lang w:val="en-US"/>
                        </w:rPr>
                        <w:t>politics</w:t>
                      </w:r>
                      <w:r w:rsidR="00860A9D">
                        <w:rPr>
                          <w:color w:val="000000"/>
                          <w:lang w:val="en-US"/>
                        </w:rPr>
                        <w:t xml:space="preserve"> and avoiding risks</w:t>
                      </w:r>
                      <w:r>
                        <w:rPr>
                          <w:color w:val="000000"/>
                          <w:lang w:val="en-US"/>
                        </w:rPr>
                        <w:t>.</w:t>
                      </w:r>
                    </w:p>
                    <w:p w:rsidR="00F07D69" w:rsidRPr="00E91BD5" w:rsidRDefault="00E91BD5" w:rsidP="00E91BD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My role is designing </w:t>
                      </w:r>
                      <w:r w:rsidRPr="00B962EB">
                        <w:rPr>
                          <w:b/>
                          <w:color w:val="000000"/>
                          <w:lang w:val="en-US"/>
                        </w:rPr>
                        <w:t>ACL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(</w:t>
                      </w:r>
                      <w:r w:rsidRPr="00F673FA">
                        <w:rPr>
                          <w:b/>
                          <w:color w:val="000000"/>
                          <w:lang w:val="en-US"/>
                        </w:rPr>
                        <w:t>Audit Command L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>a</w:t>
                      </w:r>
                      <w:r w:rsidRPr="00F673FA">
                        <w:rPr>
                          <w:b/>
                          <w:color w:val="000000"/>
                          <w:lang w:val="en-US"/>
                        </w:rPr>
                        <w:t>nguage</w:t>
                      </w:r>
                      <w:r>
                        <w:rPr>
                          <w:color w:val="000000"/>
                          <w:lang w:val="en-US"/>
                        </w:rPr>
                        <w:t>) scripts for testing data.</w:t>
                      </w:r>
                      <w:r w:rsidR="00860A9D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="00860A9D">
                        <w:rPr>
                          <w:color w:val="000000"/>
                          <w:lang w:val="en-US"/>
                        </w:rPr>
                        <w:t>S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ometimes </w:t>
                      </w:r>
                      <w:r w:rsidR="00860A9D">
                        <w:rPr>
                          <w:color w:val="000000"/>
                          <w:lang w:val="en-US"/>
                        </w:rPr>
                        <w:t xml:space="preserve">we develop tests using </w:t>
                      </w:r>
                      <w:r w:rsidR="00971BCF">
                        <w:rPr>
                          <w:b/>
                          <w:color w:val="000000"/>
                          <w:lang w:val="en-US"/>
                        </w:rPr>
                        <w:t xml:space="preserve">Python </w:t>
                      </w:r>
                      <w:r w:rsidR="00860A9D" w:rsidRPr="00860A9D">
                        <w:rPr>
                          <w:color w:val="000000"/>
                          <w:lang w:val="en-US"/>
                        </w:rPr>
                        <w:t>and</w:t>
                      </w:r>
                      <w:r w:rsidR="00860A9D">
                        <w:rPr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971BCF">
                        <w:rPr>
                          <w:b/>
                          <w:color w:val="000000"/>
                          <w:lang w:val="en-US"/>
                        </w:rPr>
                        <w:t>PHP</w:t>
                      </w:r>
                      <w:r w:rsidR="00B962EB">
                        <w:rPr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B962EB" w:rsidRPr="00B962EB">
                        <w:rPr>
                          <w:color w:val="000000"/>
                          <w:lang w:val="en-US"/>
                        </w:rPr>
                        <w:t>as alternatives for</w:t>
                      </w:r>
                      <w:r w:rsidR="00B962EB">
                        <w:rPr>
                          <w:b/>
                          <w:color w:val="000000"/>
                          <w:lang w:val="en-US"/>
                        </w:rPr>
                        <w:t xml:space="preserve"> ACL. </w:t>
                      </w:r>
                    </w:p>
                    <w:p w:rsidR="00D433FD" w:rsidRPr="00A9202A" w:rsidRDefault="00AD786D" w:rsidP="009F2827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I p</w:t>
                      </w:r>
                      <w:r w:rsidR="00971BCF">
                        <w:rPr>
                          <w:color w:val="000000"/>
                          <w:lang w:val="en-US"/>
                        </w:rPr>
                        <w:t xml:space="preserve">articipated as collaborator in </w:t>
                      </w:r>
                      <w:r w:rsidR="00F854B3">
                        <w:rPr>
                          <w:color w:val="000000"/>
                          <w:lang w:val="en-US"/>
                        </w:rPr>
                        <w:t>a task manager application(</w:t>
                      </w:r>
                      <w:r w:rsidR="00F854B3" w:rsidRPr="00860A9D">
                        <w:rPr>
                          <w:b/>
                          <w:color w:val="000000"/>
                          <w:lang w:val="en-US"/>
                        </w:rPr>
                        <w:t xml:space="preserve">PHP, </w:t>
                      </w:r>
                      <w:proofErr w:type="spellStart"/>
                      <w:r w:rsidR="00F854B3" w:rsidRPr="00860A9D">
                        <w:rPr>
                          <w:b/>
                          <w:color w:val="000000"/>
                          <w:lang w:val="en-US"/>
                        </w:rPr>
                        <w:t>Phalcon</w:t>
                      </w:r>
                      <w:proofErr w:type="spellEnd"/>
                      <w:r w:rsidR="00F854B3" w:rsidRPr="00860A9D">
                        <w:rPr>
                          <w:b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F854B3" w:rsidRPr="00860A9D">
                        <w:rPr>
                          <w:b/>
                          <w:color w:val="000000"/>
                          <w:lang w:val="en-US"/>
                        </w:rPr>
                        <w:t>Mysql</w:t>
                      </w:r>
                      <w:proofErr w:type="spellEnd"/>
                      <w:r w:rsidR="00F854B3">
                        <w:rPr>
                          <w:color w:val="000000"/>
                          <w:lang w:val="en-US"/>
                        </w:rPr>
                        <w:t>)</w:t>
                      </w:r>
                      <w:r w:rsidR="00971BCF">
                        <w:rPr>
                          <w:color w:val="000000"/>
                          <w:lang w:val="en-US"/>
                        </w:rPr>
                        <w:t xml:space="preserve"> designing and developing modules and new features; </w:t>
                      </w:r>
                      <w:r w:rsidR="00E91BD5">
                        <w:rPr>
                          <w:color w:val="000000"/>
                          <w:lang w:val="en-US"/>
                        </w:rPr>
                        <w:t>collaborator in a</w:t>
                      </w:r>
                      <w:r w:rsidR="00CC5039">
                        <w:rPr>
                          <w:color w:val="000000"/>
                          <w:lang w:val="en-US"/>
                        </w:rPr>
                        <w:t>n</w:t>
                      </w:r>
                      <w:r w:rsidR="00E91BD5">
                        <w:rPr>
                          <w:color w:val="000000"/>
                          <w:lang w:val="en-US"/>
                        </w:rPr>
                        <w:t xml:space="preserve"> ERP </w:t>
                      </w:r>
                      <w:r w:rsidR="00CA4D6F">
                        <w:rPr>
                          <w:color w:val="000000"/>
                          <w:lang w:val="en-US"/>
                        </w:rPr>
                        <w:t>Project</w:t>
                      </w:r>
                      <w:r w:rsidR="000178D4" w:rsidRPr="00F673FA">
                        <w:rPr>
                          <w:b/>
                          <w:color w:val="000000"/>
                          <w:lang w:val="en-US"/>
                        </w:rPr>
                        <w:t>(</w:t>
                      </w:r>
                      <w:proofErr w:type="spellStart"/>
                      <w:r w:rsidR="00CA4D6F">
                        <w:rPr>
                          <w:b/>
                          <w:color w:val="000000"/>
                          <w:lang w:val="en-US"/>
                        </w:rPr>
                        <w:t>NodeJs</w:t>
                      </w:r>
                      <w:proofErr w:type="spellEnd"/>
                      <w:r w:rsidR="00CA4D6F">
                        <w:rPr>
                          <w:b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CA4D6F">
                        <w:rPr>
                          <w:b/>
                          <w:color w:val="000000"/>
                          <w:lang w:val="en-US"/>
                        </w:rPr>
                        <w:t>Mysql</w:t>
                      </w:r>
                      <w:proofErr w:type="spellEnd"/>
                      <w:r w:rsidR="000178D4" w:rsidRPr="00A9202A">
                        <w:rPr>
                          <w:b/>
                          <w:color w:val="00000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07D69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359" w:rsidRDefault="009B2359" w:rsidP="00A70072">
      <w:r>
        <w:separator/>
      </w:r>
    </w:p>
  </w:endnote>
  <w:endnote w:type="continuationSeparator" w:id="0">
    <w:p w:rsidR="009B2359" w:rsidRDefault="009B235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359" w:rsidRDefault="009B2359" w:rsidP="00A70072">
      <w:r>
        <w:separator/>
      </w:r>
    </w:p>
  </w:footnote>
  <w:footnote w:type="continuationSeparator" w:id="0">
    <w:p w:rsidR="009B2359" w:rsidRDefault="009B235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4.25pt;height:36pt;visibility:visible;mso-wrap-style:square" o:bullet="t">
        <v:imagedata r:id="rId1" o:title=""/>
      </v:shape>
    </w:pict>
  </w:numPicBullet>
  <w:abstractNum w:abstractNumId="0">
    <w:nsid w:val="035055E7"/>
    <w:multiLevelType w:val="hybridMultilevel"/>
    <w:tmpl w:val="917EFE64"/>
    <w:lvl w:ilvl="0" w:tplc="1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00160"/>
    <w:multiLevelType w:val="hybridMultilevel"/>
    <w:tmpl w:val="D5F6BB0C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2F0"/>
    <w:multiLevelType w:val="hybridMultilevel"/>
    <w:tmpl w:val="B818FC30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B7188"/>
    <w:multiLevelType w:val="hybridMultilevel"/>
    <w:tmpl w:val="9D72BA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113AE"/>
    <w:multiLevelType w:val="hybridMultilevel"/>
    <w:tmpl w:val="343EA400"/>
    <w:lvl w:ilvl="0" w:tplc="D9229DDA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97918"/>
    <w:multiLevelType w:val="hybridMultilevel"/>
    <w:tmpl w:val="DBA84FB6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67902"/>
    <w:multiLevelType w:val="hybridMultilevel"/>
    <w:tmpl w:val="1EB45612"/>
    <w:lvl w:ilvl="0" w:tplc="D9229DDA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949D8"/>
    <w:multiLevelType w:val="hybridMultilevel"/>
    <w:tmpl w:val="4404DC38"/>
    <w:lvl w:ilvl="0" w:tplc="1C0A000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9">
    <w:nsid w:val="790466C6"/>
    <w:multiLevelType w:val="hybridMultilevel"/>
    <w:tmpl w:val="EF02D816"/>
    <w:lvl w:ilvl="0" w:tplc="1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ff8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5A"/>
    <w:rsid w:val="000155F1"/>
    <w:rsid w:val="000178D4"/>
    <w:rsid w:val="00031992"/>
    <w:rsid w:val="000614AC"/>
    <w:rsid w:val="00065E1E"/>
    <w:rsid w:val="00072916"/>
    <w:rsid w:val="000A6FC0"/>
    <w:rsid w:val="000B1644"/>
    <w:rsid w:val="000B7D43"/>
    <w:rsid w:val="000C2D6B"/>
    <w:rsid w:val="000E08D2"/>
    <w:rsid w:val="000F3BB8"/>
    <w:rsid w:val="000F74C1"/>
    <w:rsid w:val="00120D14"/>
    <w:rsid w:val="00126AFF"/>
    <w:rsid w:val="001416AE"/>
    <w:rsid w:val="0016203E"/>
    <w:rsid w:val="001719B5"/>
    <w:rsid w:val="00181344"/>
    <w:rsid w:val="001D04A4"/>
    <w:rsid w:val="001E4355"/>
    <w:rsid w:val="002050D3"/>
    <w:rsid w:val="00225060"/>
    <w:rsid w:val="002256D9"/>
    <w:rsid w:val="0023174A"/>
    <w:rsid w:val="002430F7"/>
    <w:rsid w:val="002468D7"/>
    <w:rsid w:val="0028798C"/>
    <w:rsid w:val="0029092C"/>
    <w:rsid w:val="0029468C"/>
    <w:rsid w:val="002E0378"/>
    <w:rsid w:val="002E132A"/>
    <w:rsid w:val="002E7297"/>
    <w:rsid w:val="002F4DE2"/>
    <w:rsid w:val="002F5808"/>
    <w:rsid w:val="003058AD"/>
    <w:rsid w:val="00333AEB"/>
    <w:rsid w:val="00340F87"/>
    <w:rsid w:val="00370E0A"/>
    <w:rsid w:val="003778BE"/>
    <w:rsid w:val="00386BC3"/>
    <w:rsid w:val="003873C1"/>
    <w:rsid w:val="003C0E88"/>
    <w:rsid w:val="003D68E7"/>
    <w:rsid w:val="003D7355"/>
    <w:rsid w:val="003F7CC4"/>
    <w:rsid w:val="00404262"/>
    <w:rsid w:val="004314E9"/>
    <w:rsid w:val="0044216C"/>
    <w:rsid w:val="0044309A"/>
    <w:rsid w:val="004555B2"/>
    <w:rsid w:val="00464DEB"/>
    <w:rsid w:val="004835EE"/>
    <w:rsid w:val="00491BDF"/>
    <w:rsid w:val="004B351C"/>
    <w:rsid w:val="004B6791"/>
    <w:rsid w:val="004E0A1A"/>
    <w:rsid w:val="004E200D"/>
    <w:rsid w:val="004F25B4"/>
    <w:rsid w:val="004F2BFD"/>
    <w:rsid w:val="0050389B"/>
    <w:rsid w:val="0052169E"/>
    <w:rsid w:val="0053213D"/>
    <w:rsid w:val="0056167B"/>
    <w:rsid w:val="00564BF4"/>
    <w:rsid w:val="00585F98"/>
    <w:rsid w:val="005958C5"/>
    <w:rsid w:val="005967B8"/>
    <w:rsid w:val="005B5B05"/>
    <w:rsid w:val="005B7B02"/>
    <w:rsid w:val="005D001D"/>
    <w:rsid w:val="005E27DE"/>
    <w:rsid w:val="005E42FC"/>
    <w:rsid w:val="005F79FE"/>
    <w:rsid w:val="00612CB5"/>
    <w:rsid w:val="00634203"/>
    <w:rsid w:val="0063745E"/>
    <w:rsid w:val="00645806"/>
    <w:rsid w:val="006733F8"/>
    <w:rsid w:val="00693E10"/>
    <w:rsid w:val="006B3AC3"/>
    <w:rsid w:val="006F2D15"/>
    <w:rsid w:val="0072651F"/>
    <w:rsid w:val="0075016F"/>
    <w:rsid w:val="0076616B"/>
    <w:rsid w:val="00784EFA"/>
    <w:rsid w:val="00786A46"/>
    <w:rsid w:val="007A0D51"/>
    <w:rsid w:val="007B3AE8"/>
    <w:rsid w:val="007D3A91"/>
    <w:rsid w:val="00832F20"/>
    <w:rsid w:val="00833776"/>
    <w:rsid w:val="008443BB"/>
    <w:rsid w:val="00844D16"/>
    <w:rsid w:val="0085382F"/>
    <w:rsid w:val="00856612"/>
    <w:rsid w:val="00860A9D"/>
    <w:rsid w:val="0087168B"/>
    <w:rsid w:val="0087426A"/>
    <w:rsid w:val="00891AF3"/>
    <w:rsid w:val="00894AD9"/>
    <w:rsid w:val="008A0FF1"/>
    <w:rsid w:val="008B15F9"/>
    <w:rsid w:val="008B21E4"/>
    <w:rsid w:val="00904BEF"/>
    <w:rsid w:val="00917FA7"/>
    <w:rsid w:val="00956827"/>
    <w:rsid w:val="00963D0C"/>
    <w:rsid w:val="00971BCF"/>
    <w:rsid w:val="009A25A2"/>
    <w:rsid w:val="009B2359"/>
    <w:rsid w:val="009C62B6"/>
    <w:rsid w:val="009E6C78"/>
    <w:rsid w:val="009E7DC0"/>
    <w:rsid w:val="009F2827"/>
    <w:rsid w:val="009F5CE7"/>
    <w:rsid w:val="00A01393"/>
    <w:rsid w:val="00A070FF"/>
    <w:rsid w:val="00A118A3"/>
    <w:rsid w:val="00A2080E"/>
    <w:rsid w:val="00A46BCB"/>
    <w:rsid w:val="00A65F80"/>
    <w:rsid w:val="00A70072"/>
    <w:rsid w:val="00A85F30"/>
    <w:rsid w:val="00A9202A"/>
    <w:rsid w:val="00A920ED"/>
    <w:rsid w:val="00AB69D8"/>
    <w:rsid w:val="00AC2D63"/>
    <w:rsid w:val="00AD3A5C"/>
    <w:rsid w:val="00AD786D"/>
    <w:rsid w:val="00AE7B8C"/>
    <w:rsid w:val="00AF7BD5"/>
    <w:rsid w:val="00B03852"/>
    <w:rsid w:val="00B07E9F"/>
    <w:rsid w:val="00B164D8"/>
    <w:rsid w:val="00B1760E"/>
    <w:rsid w:val="00B30887"/>
    <w:rsid w:val="00B30EF3"/>
    <w:rsid w:val="00B476C7"/>
    <w:rsid w:val="00B576CA"/>
    <w:rsid w:val="00B6401C"/>
    <w:rsid w:val="00B72CDA"/>
    <w:rsid w:val="00B85351"/>
    <w:rsid w:val="00B8636D"/>
    <w:rsid w:val="00B962EB"/>
    <w:rsid w:val="00BD1E23"/>
    <w:rsid w:val="00BE093C"/>
    <w:rsid w:val="00BF62AA"/>
    <w:rsid w:val="00BF6448"/>
    <w:rsid w:val="00C07C47"/>
    <w:rsid w:val="00C229AC"/>
    <w:rsid w:val="00C54700"/>
    <w:rsid w:val="00C813FF"/>
    <w:rsid w:val="00C817D4"/>
    <w:rsid w:val="00C95C5A"/>
    <w:rsid w:val="00CA2746"/>
    <w:rsid w:val="00CA4D6F"/>
    <w:rsid w:val="00CC5039"/>
    <w:rsid w:val="00CD7048"/>
    <w:rsid w:val="00CF14C8"/>
    <w:rsid w:val="00CF18A1"/>
    <w:rsid w:val="00D02ED3"/>
    <w:rsid w:val="00D166D0"/>
    <w:rsid w:val="00D433FD"/>
    <w:rsid w:val="00D511CC"/>
    <w:rsid w:val="00D67F00"/>
    <w:rsid w:val="00D74A13"/>
    <w:rsid w:val="00D846CE"/>
    <w:rsid w:val="00D860E1"/>
    <w:rsid w:val="00D964E2"/>
    <w:rsid w:val="00DF6608"/>
    <w:rsid w:val="00E06371"/>
    <w:rsid w:val="00E10443"/>
    <w:rsid w:val="00E33EBD"/>
    <w:rsid w:val="00E360F9"/>
    <w:rsid w:val="00E5139C"/>
    <w:rsid w:val="00E5456A"/>
    <w:rsid w:val="00E5557F"/>
    <w:rsid w:val="00E75AE1"/>
    <w:rsid w:val="00E82F31"/>
    <w:rsid w:val="00E91BD5"/>
    <w:rsid w:val="00EA758D"/>
    <w:rsid w:val="00EC132C"/>
    <w:rsid w:val="00F07D69"/>
    <w:rsid w:val="00F15C60"/>
    <w:rsid w:val="00F20238"/>
    <w:rsid w:val="00F2547C"/>
    <w:rsid w:val="00F407A3"/>
    <w:rsid w:val="00F408C8"/>
    <w:rsid w:val="00F47DE0"/>
    <w:rsid w:val="00F5443F"/>
    <w:rsid w:val="00F54702"/>
    <w:rsid w:val="00F673FA"/>
    <w:rsid w:val="00F721A0"/>
    <w:rsid w:val="00F739EC"/>
    <w:rsid w:val="00F81026"/>
    <w:rsid w:val="00F8136B"/>
    <w:rsid w:val="00F8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8000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85382F"/>
    <w:rPr>
      <w:color w:val="0000FF" w:themeColor="hyperlink"/>
      <w:u w:val="single"/>
    </w:rPr>
  </w:style>
  <w:style w:type="paragraph" w:customStyle="1" w:styleId="Default">
    <w:name w:val="Default"/>
    <w:rsid w:val="001813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D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85382F"/>
    <w:rPr>
      <w:color w:val="0000FF" w:themeColor="hyperlink"/>
      <w:u w:val="single"/>
    </w:rPr>
  </w:style>
  <w:style w:type="paragraph" w:customStyle="1" w:styleId="Default">
    <w:name w:val="Default"/>
    <w:rsid w:val="001813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luralsight.com/" TargetMode="Externa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yperlink" Target="https://platzi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luralsight.com/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platzi.com/" TargetMode="Externa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gabreu\Downloads\Formato1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212409-D000-4527-8A0B-133B0B240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Formato18.dotx</Template>
  <TotalTime>74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Links>
    <vt:vector size="6" baseType="variant">
      <vt:variant>
        <vt:i4>49</vt:i4>
      </vt:variant>
      <vt:variant>
        <vt:i4>2088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Garcia Abreu</dc:creator>
  <cp:lastModifiedBy>Freddy Garcia Abreu</cp:lastModifiedBy>
  <cp:revision>16</cp:revision>
  <cp:lastPrinted>2017-01-12T13:00:00Z</cp:lastPrinted>
  <dcterms:created xsi:type="dcterms:W3CDTF">2017-01-12T13:10:00Z</dcterms:created>
  <dcterms:modified xsi:type="dcterms:W3CDTF">2018-04-03T15:50:00Z</dcterms:modified>
</cp:coreProperties>
</file>